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24" w:rsidRDefault="009B11CB">
      <w:pPr>
        <w:pStyle w:val="Ttulo1"/>
        <w:rPr>
          <w:sz w:val="70"/>
          <w:szCs w:val="7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152400</wp:posOffset>
            </wp:positionV>
            <wp:extent cx="1628775" cy="628650"/>
            <wp:effectExtent l="19050" t="0" r="9525" b="0"/>
            <wp:wrapThrough wrapText="bothSides">
              <wp:wrapPolygon edited="0">
                <wp:start x="-253" y="0"/>
                <wp:lineTo x="-253" y="20945"/>
                <wp:lineTo x="21726" y="20945"/>
                <wp:lineTo x="21726" y="0"/>
                <wp:lineTo x="-253" y="0"/>
              </wp:wrapPolygon>
            </wp:wrapThrough>
            <wp:docPr id="2" name="0 Imagen" descr="ep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E1B">
        <w:rPr>
          <w:sz w:val="70"/>
          <w:szCs w:val="70"/>
        </w:rPr>
        <w:t>agenda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7064"/>
        <w:gridCol w:w="3736"/>
      </w:tblGrid>
      <w:tr w:rsidR="00313124">
        <w:tc>
          <w:tcPr>
            <w:tcW w:w="6122" w:type="dxa"/>
          </w:tcPr>
          <w:p w:rsidR="00313124" w:rsidRDefault="00313124" w:rsidP="00C06336">
            <w:pPr>
              <w:pStyle w:val="Ttulo2"/>
            </w:pPr>
          </w:p>
        </w:tc>
        <w:tc>
          <w:tcPr>
            <w:tcW w:w="3238" w:type="dxa"/>
          </w:tcPr>
          <w:sdt>
            <w:sdtPr>
              <w:id w:val="-1649818857"/>
              <w:placeholder>
                <w:docPart w:val="60B488CE4A674E2A864542ED6B84E61B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313124" w:rsidRDefault="00C06336" w:rsidP="00C06336">
                <w:pPr>
                  <w:pStyle w:val="Ttulo3"/>
                </w:pPr>
                <w:r>
                  <w:t xml:space="preserve">4 de </w:t>
                </w:r>
                <w:proofErr w:type="spellStart"/>
                <w:r>
                  <w:t>Septiembre</w:t>
                </w:r>
                <w:proofErr w:type="spellEnd"/>
                <w:r>
                  <w:t xml:space="preserve"> de 2014</w:t>
                </w:r>
              </w:p>
            </w:sdtContent>
          </w:sdt>
        </w:tc>
      </w:tr>
      <w:tr w:rsidR="00313124">
        <w:tc>
          <w:tcPr>
            <w:tcW w:w="6122" w:type="dxa"/>
          </w:tcPr>
          <w:p w:rsidR="00313124" w:rsidRDefault="00313124">
            <w:pPr>
              <w:pStyle w:val="Ttulo3"/>
            </w:pPr>
          </w:p>
        </w:tc>
        <w:tc>
          <w:tcPr>
            <w:tcW w:w="3238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20:00</w:t>
            </w:r>
          </w:p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8100"/>
      </w:tblGrid>
      <w:tr w:rsidR="00313124" w:rsidTr="00C06336">
        <w:trPr>
          <w:trHeight w:val="504"/>
        </w:trPr>
        <w:tc>
          <w:tcPr>
            <w:tcW w:w="2700" w:type="dxa"/>
            <w:vAlign w:val="bottom"/>
          </w:tcPr>
          <w:p w:rsidR="009B11CB" w:rsidRDefault="009B11CB">
            <w:pPr>
              <w:pStyle w:val="Ttulo3"/>
            </w:pPr>
          </w:p>
          <w:p w:rsidR="00313124" w:rsidRDefault="00C06336">
            <w:pPr>
              <w:pStyle w:val="Ttulo3"/>
            </w:pPr>
            <w:proofErr w:type="spellStart"/>
            <w:r>
              <w:t>Nombre</w:t>
            </w:r>
            <w:proofErr w:type="spellEnd"/>
            <w:r>
              <w:t xml:space="preserve"> de la reunion</w:t>
            </w:r>
            <w:r w:rsidR="009B11CB">
              <w:t>:</w:t>
            </w:r>
          </w:p>
        </w:tc>
        <w:tc>
          <w:tcPr>
            <w:tcW w:w="8100" w:type="dxa"/>
            <w:vAlign w:val="bottom"/>
          </w:tcPr>
          <w:p w:rsidR="00313124" w:rsidRDefault="00C06336" w:rsidP="00C06336">
            <w:proofErr w:type="spellStart"/>
            <w:r>
              <w:t>Proyecto</w:t>
            </w:r>
            <w:proofErr w:type="spellEnd"/>
            <w:r>
              <w:t xml:space="preserve"> E.P.A</w:t>
            </w:r>
          </w:p>
        </w:tc>
      </w:tr>
      <w:tr w:rsidR="00C06336" w:rsidTr="00C06336">
        <w:trPr>
          <w:trHeight w:val="504"/>
        </w:trPr>
        <w:tc>
          <w:tcPr>
            <w:tcW w:w="2700" w:type="dxa"/>
            <w:vAlign w:val="bottom"/>
          </w:tcPr>
          <w:p w:rsidR="00C06336" w:rsidRDefault="00C06336">
            <w:pPr>
              <w:pStyle w:val="Ttulo3"/>
            </w:pPr>
          </w:p>
          <w:p w:rsidR="009B11CB" w:rsidRPr="009B11CB" w:rsidRDefault="009B11CB" w:rsidP="009B11CB"/>
        </w:tc>
        <w:tc>
          <w:tcPr>
            <w:tcW w:w="8100" w:type="dxa"/>
            <w:vAlign w:val="bottom"/>
          </w:tcPr>
          <w:p w:rsidR="00C06336" w:rsidRDefault="00C06336"/>
        </w:tc>
      </w:tr>
    </w:tbl>
    <w:p w:rsidR="00313124" w:rsidRDefault="00313124"/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790"/>
        <w:gridCol w:w="5670"/>
        <w:gridCol w:w="2340"/>
      </w:tblGrid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19:30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19:32</w:t>
            </w:r>
          </w:p>
        </w:tc>
        <w:tc>
          <w:tcPr>
            <w:tcW w:w="5670" w:type="dxa"/>
          </w:tcPr>
          <w:p w:rsidR="00313124" w:rsidRPr="00265889" w:rsidRDefault="00C06336">
            <w:pPr>
              <w:pStyle w:val="Ttulo3"/>
              <w:rPr>
                <w:lang w:val="es-AR"/>
              </w:rPr>
            </w:pPr>
            <w:r w:rsidRPr="00265889">
              <w:rPr>
                <w:rStyle w:val="Ttulo3Car"/>
                <w:b/>
                <w:bCs/>
                <w:lang w:val="es-AR"/>
              </w:rPr>
              <w:t xml:space="preserve">Presentación </w:t>
            </w:r>
            <w:proofErr w:type="spellStart"/>
            <w:r w:rsidRPr="00265889">
              <w:rPr>
                <w:rStyle w:val="Ttulo3Car"/>
                <w:b/>
                <w:bCs/>
                <w:lang w:val="es-AR"/>
              </w:rPr>
              <w:t>MobiHelp</w:t>
            </w:r>
            <w:proofErr w:type="spellEnd"/>
          </w:p>
          <w:p w:rsidR="00313124" w:rsidRPr="00C06336" w:rsidRDefault="00C06336">
            <w:pPr>
              <w:rPr>
                <w:lang w:val="es-AR"/>
              </w:rPr>
            </w:pPr>
            <w:r w:rsidRPr="00265889">
              <w:rPr>
                <w:lang w:val="es-AR"/>
              </w:rPr>
              <w:t>¿Quiénes somos?</w:t>
            </w:r>
            <w:r w:rsidR="000C5E1B" w:rsidRPr="00265889">
              <w:rPr>
                <w:lang w:val="es-AR"/>
              </w:rPr>
              <w:t xml:space="preserve"> </w:t>
            </w:r>
            <w:r w:rsidR="000C5E1B" w:rsidRPr="00C06336">
              <w:rPr>
                <w:lang w:val="es-AR"/>
              </w:rPr>
              <w:t xml:space="preserve">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Nuestros Valores</w:t>
            </w:r>
            <w:r w:rsidR="000C5E1B" w:rsidRPr="00C06336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</w:t>
            </w:r>
            <w:r w:rsidR="000C5E1B" w:rsidRPr="00C06336">
              <w:rPr>
                <w:lang w:val="es-AR"/>
              </w:rPr>
              <w:t xml:space="preserve">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313124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19:32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19:35</w:t>
            </w:r>
          </w:p>
        </w:tc>
        <w:tc>
          <w:tcPr>
            <w:tcW w:w="5670" w:type="dxa"/>
          </w:tcPr>
          <w:p w:rsidR="00313124" w:rsidRPr="00C06336" w:rsidRDefault="00C06336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Sobre el mercado</w:t>
            </w:r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Perfiles de usuarios</w:t>
            </w:r>
            <w:r w:rsidR="000C5E1B" w:rsidRPr="00C06336">
              <w:rPr>
                <w:lang w:val="es-AR"/>
              </w:rPr>
              <w:t xml:space="preserve"> | </w:t>
            </w:r>
            <w:r w:rsidRPr="00C06336">
              <w:rPr>
                <w:lang w:val="es-AR"/>
              </w:rPr>
              <w:t xml:space="preserve">Juliana </w:t>
            </w:r>
            <w:proofErr w:type="spellStart"/>
            <w:r w:rsidRPr="00C06336">
              <w:rPr>
                <w:lang w:val="es-AR"/>
              </w:rPr>
              <w:t>Bichman</w:t>
            </w:r>
            <w:proofErr w:type="spellEnd"/>
          </w:p>
          <w:p w:rsidR="00313124" w:rsidRPr="00C06336" w:rsidRDefault="00C06336">
            <w:proofErr w:type="spellStart"/>
            <w:r>
              <w:t>Problemática</w:t>
            </w:r>
            <w:proofErr w:type="spellEnd"/>
            <w:r>
              <w:t xml:space="preserve"> Actual</w:t>
            </w:r>
            <w:r w:rsidR="000C5E1B" w:rsidRPr="00C06336">
              <w:t xml:space="preserve"> | </w:t>
            </w:r>
            <w:r w:rsidR="009B11CB">
              <w:t>Alex Otero</w:t>
            </w:r>
          </w:p>
          <w:p w:rsidR="00313124" w:rsidRDefault="000C5E1B" w:rsidP="00C06336">
            <w:r>
              <w:t xml:space="preserve"> </w:t>
            </w: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504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19:35</w:t>
            </w:r>
            <w:r w:rsidR="000C5E1B">
              <w:t xml:space="preserve"> - </w:t>
            </w:r>
            <w:r>
              <w:t>19:45</w:t>
            </w:r>
          </w:p>
        </w:tc>
        <w:tc>
          <w:tcPr>
            <w:tcW w:w="5670" w:type="dxa"/>
          </w:tcPr>
          <w:p w:rsidR="00313124" w:rsidRPr="00C06336" w:rsidRDefault="00C06336">
            <w:pPr>
              <w:pStyle w:val="Ttulo3"/>
              <w:rPr>
                <w:lang w:val="es-AR"/>
              </w:rPr>
            </w:pPr>
            <w:r w:rsidRPr="00C06336">
              <w:rPr>
                <w:rStyle w:val="Ttulo3Car"/>
                <w:b/>
                <w:bCs/>
                <w:lang w:val="es-AR"/>
              </w:rPr>
              <w:t>Nuestra Propuesta</w:t>
            </w:r>
          </w:p>
          <w:p w:rsidR="00313124" w:rsidRPr="00C06336" w:rsidRDefault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Funcionalidades Mobile</w:t>
            </w:r>
            <w:r w:rsidR="000C5E1B" w:rsidRPr="00C06336">
              <w:rPr>
                <w:lang w:val="es-AR"/>
              </w:rPr>
              <w:t xml:space="preserve"> | </w:t>
            </w:r>
            <w:r w:rsidRPr="00C06336">
              <w:rPr>
                <w:lang w:val="es-AR"/>
              </w:rPr>
              <w:t xml:space="preserve">Daniel </w:t>
            </w:r>
            <w:proofErr w:type="spellStart"/>
            <w:r w:rsidRPr="00C06336">
              <w:rPr>
                <w:lang w:val="es-AR"/>
              </w:rPr>
              <w:t>Benitez</w:t>
            </w:r>
            <w:proofErr w:type="spellEnd"/>
          </w:p>
          <w:p w:rsidR="00313124" w:rsidRDefault="00C06336" w:rsidP="00C06336">
            <w:pPr>
              <w:rPr>
                <w:lang w:val="es-AR"/>
              </w:rPr>
            </w:pPr>
            <w:r w:rsidRPr="00C06336">
              <w:rPr>
                <w:lang w:val="es-AR"/>
              </w:rPr>
              <w:t>Funcionalidades Web</w:t>
            </w:r>
            <w:r w:rsidR="000C5E1B" w:rsidRPr="00C06336">
              <w:rPr>
                <w:lang w:val="es-AR"/>
              </w:rPr>
              <w:t xml:space="preserve"> | </w:t>
            </w:r>
            <w:r>
              <w:t xml:space="preserve">Pablo </w:t>
            </w:r>
            <w:proofErr w:type="spellStart"/>
            <w:r>
              <w:t>Mussari</w:t>
            </w:r>
            <w:proofErr w:type="spellEnd"/>
          </w:p>
          <w:p w:rsidR="00C06336" w:rsidRPr="00C06336" w:rsidRDefault="00C06336" w:rsidP="00C06336">
            <w:pPr>
              <w:rPr>
                <w:lang w:val="es-AR"/>
              </w:rPr>
            </w:pPr>
          </w:p>
        </w:tc>
        <w:tc>
          <w:tcPr>
            <w:tcW w:w="2340" w:type="dxa"/>
          </w:tcPr>
          <w:p w:rsidR="00313124" w:rsidRDefault="00C06336" w:rsidP="00C06336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313124">
        <w:trPr>
          <w:trHeight w:val="1602"/>
        </w:trPr>
        <w:tc>
          <w:tcPr>
            <w:tcW w:w="2790" w:type="dxa"/>
          </w:tcPr>
          <w:p w:rsidR="00313124" w:rsidRDefault="00C06336" w:rsidP="00C06336">
            <w:pPr>
              <w:pStyle w:val="Ttulo3"/>
            </w:pPr>
            <w:r>
              <w:t>19:45</w:t>
            </w:r>
            <w:r w:rsidR="000C5E1B">
              <w:t xml:space="preserve"> </w:t>
            </w:r>
            <w:r>
              <w:t>–</w:t>
            </w:r>
            <w:r w:rsidR="000C5E1B">
              <w:t xml:space="preserve"> </w:t>
            </w:r>
            <w:r>
              <w:t>19:</w:t>
            </w:r>
            <w:r w:rsidR="00265889">
              <w:t>48</w:t>
            </w:r>
          </w:p>
        </w:tc>
        <w:tc>
          <w:tcPr>
            <w:tcW w:w="5670" w:type="dxa"/>
          </w:tcPr>
          <w:p w:rsidR="00313124" w:rsidRPr="009B11CB" w:rsidRDefault="00C06336">
            <w:pPr>
              <w:pStyle w:val="Ttulo3"/>
              <w:rPr>
                <w:lang w:val="es-AR"/>
              </w:rPr>
            </w:pPr>
            <w:r w:rsidRPr="009B11CB">
              <w:rPr>
                <w:rStyle w:val="Ttulo3Car"/>
                <w:b/>
                <w:bCs/>
                <w:lang w:val="es-AR"/>
              </w:rPr>
              <w:t>Beneficios</w:t>
            </w:r>
          </w:p>
          <w:p w:rsidR="00313124" w:rsidRPr="009B11CB" w:rsidRDefault="009B11CB">
            <w:pPr>
              <w:rPr>
                <w:lang w:val="es-AR"/>
              </w:rPr>
            </w:pPr>
            <w:r w:rsidRPr="009B11CB">
              <w:rPr>
                <w:lang w:val="es-AR"/>
              </w:rPr>
              <w:t>Beneficios Mobile</w:t>
            </w:r>
            <w:r w:rsidR="000C5E1B" w:rsidRPr="009B11CB">
              <w:rPr>
                <w:lang w:val="es-AR"/>
              </w:rPr>
              <w:t xml:space="preserve"> | </w:t>
            </w:r>
            <w:r w:rsidRPr="009B11CB">
              <w:rPr>
                <w:lang w:val="es-AR"/>
              </w:rPr>
              <w:t xml:space="preserve">Patricia </w:t>
            </w:r>
            <w:proofErr w:type="spellStart"/>
            <w:r w:rsidRPr="009B11CB">
              <w:rPr>
                <w:lang w:val="es-AR"/>
              </w:rPr>
              <w:t>Villamil</w:t>
            </w:r>
            <w:proofErr w:type="spellEnd"/>
          </w:p>
          <w:p w:rsidR="00313124" w:rsidRPr="00265889" w:rsidRDefault="009B11CB">
            <w:pPr>
              <w:rPr>
                <w:lang w:val="es-AR"/>
              </w:rPr>
            </w:pPr>
            <w:r w:rsidRPr="00265889">
              <w:rPr>
                <w:lang w:val="es-AR"/>
              </w:rPr>
              <w:t>Beneficios Web</w:t>
            </w:r>
            <w:r w:rsidR="000C5E1B" w:rsidRPr="00265889">
              <w:rPr>
                <w:lang w:val="es-AR"/>
              </w:rPr>
              <w:t xml:space="preserve"> | </w:t>
            </w:r>
            <w:r w:rsidRPr="00265889">
              <w:rPr>
                <w:lang w:val="es-AR"/>
              </w:rPr>
              <w:t xml:space="preserve">Patricia </w:t>
            </w:r>
            <w:proofErr w:type="spellStart"/>
            <w:r w:rsidRPr="00265889">
              <w:rPr>
                <w:lang w:val="es-AR"/>
              </w:rPr>
              <w:t>Villamil</w:t>
            </w:r>
            <w:proofErr w:type="spellEnd"/>
          </w:p>
          <w:p w:rsidR="00313124" w:rsidRPr="00265889" w:rsidRDefault="000C5E1B" w:rsidP="009B11CB">
            <w:pPr>
              <w:rPr>
                <w:lang w:val="es-AR"/>
              </w:rPr>
            </w:pPr>
            <w:r w:rsidRPr="00265889">
              <w:rPr>
                <w:lang w:val="es-AR"/>
              </w:rPr>
              <w:t xml:space="preserve"> </w:t>
            </w:r>
          </w:p>
        </w:tc>
        <w:tc>
          <w:tcPr>
            <w:tcW w:w="2340" w:type="dxa"/>
          </w:tcPr>
          <w:p w:rsidR="00313124" w:rsidRDefault="009B11CB" w:rsidP="009B11CB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9B11CB" w:rsidTr="009B11CB">
        <w:trPr>
          <w:trHeight w:val="1602"/>
        </w:trPr>
        <w:tc>
          <w:tcPr>
            <w:tcW w:w="2790" w:type="dxa"/>
          </w:tcPr>
          <w:p w:rsidR="009B11CB" w:rsidRDefault="00265889" w:rsidP="00586335">
            <w:pPr>
              <w:pStyle w:val="Ttulo3"/>
            </w:pPr>
            <w:r>
              <w:t>19:48</w:t>
            </w:r>
            <w:r w:rsidR="009B11CB">
              <w:t xml:space="preserve"> – 19:5</w:t>
            </w:r>
            <w:r>
              <w:t>0</w:t>
            </w:r>
          </w:p>
        </w:tc>
        <w:tc>
          <w:tcPr>
            <w:tcW w:w="5670" w:type="dxa"/>
          </w:tcPr>
          <w:p w:rsidR="009B11CB" w:rsidRPr="009B11CB" w:rsidRDefault="009B11CB" w:rsidP="009B11CB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 xml:space="preserve">Conclusiones </w:t>
            </w:r>
            <w:r w:rsidRPr="009B11CB">
              <w:rPr>
                <w:b w:val="0"/>
                <w:color w:val="auto"/>
                <w:sz w:val="22"/>
                <w:lang w:val="es-AR"/>
              </w:rPr>
              <w:t>| Alex Otero</w:t>
            </w:r>
          </w:p>
        </w:tc>
        <w:tc>
          <w:tcPr>
            <w:tcW w:w="2340" w:type="dxa"/>
          </w:tcPr>
          <w:p w:rsidR="009B11CB" w:rsidRDefault="009B11CB" w:rsidP="00586335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  <w:tr w:rsidR="00265889" w:rsidTr="00265889">
        <w:trPr>
          <w:trHeight w:val="1602"/>
        </w:trPr>
        <w:tc>
          <w:tcPr>
            <w:tcW w:w="2790" w:type="dxa"/>
          </w:tcPr>
          <w:p w:rsidR="00265889" w:rsidRDefault="00265889" w:rsidP="007C0139">
            <w:pPr>
              <w:pStyle w:val="Ttulo3"/>
            </w:pPr>
            <w:r>
              <w:t>19:50</w:t>
            </w:r>
            <w:r>
              <w:t xml:space="preserve"> – 19:5</w:t>
            </w:r>
            <w:r>
              <w:t>5</w:t>
            </w:r>
          </w:p>
        </w:tc>
        <w:tc>
          <w:tcPr>
            <w:tcW w:w="5670" w:type="dxa"/>
          </w:tcPr>
          <w:p w:rsidR="00265889" w:rsidRPr="009B11CB" w:rsidRDefault="00265889" w:rsidP="00265889">
            <w:pPr>
              <w:pStyle w:val="Ttulo3"/>
              <w:rPr>
                <w:lang w:val="es-AR"/>
              </w:rPr>
            </w:pPr>
            <w:r>
              <w:rPr>
                <w:rStyle w:val="Ttulo3Car"/>
                <w:b/>
                <w:bCs/>
                <w:lang w:val="es-AR"/>
              </w:rPr>
              <w:t>Preguntas</w:t>
            </w:r>
          </w:p>
        </w:tc>
        <w:tc>
          <w:tcPr>
            <w:tcW w:w="2340" w:type="dxa"/>
          </w:tcPr>
          <w:p w:rsidR="00265889" w:rsidRDefault="00265889" w:rsidP="007C0139">
            <w:pPr>
              <w:pStyle w:val="Ttulo3"/>
            </w:pPr>
            <w:r>
              <w:rPr>
                <w:rStyle w:val="Ttulo3Car"/>
                <w:b/>
                <w:bCs/>
              </w:rPr>
              <w:t xml:space="preserve">UTN – </w:t>
            </w:r>
            <w:proofErr w:type="spellStart"/>
            <w:r>
              <w:rPr>
                <w:rStyle w:val="Ttulo3Car"/>
                <w:b/>
                <w:bCs/>
              </w:rPr>
              <w:t>Piso</w:t>
            </w:r>
            <w:proofErr w:type="spellEnd"/>
            <w:r>
              <w:rPr>
                <w:rStyle w:val="Ttulo3Car"/>
                <w:b/>
                <w:bCs/>
              </w:rPr>
              <w:t xml:space="preserve"> 4to</w:t>
            </w:r>
          </w:p>
        </w:tc>
      </w:tr>
    </w:tbl>
    <w:p w:rsidR="00313124" w:rsidRDefault="00313124"/>
    <w:sectPr w:rsidR="00313124" w:rsidSect="00313124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D2E" w:rsidRDefault="00742D2E">
      <w:pPr>
        <w:spacing w:after="0"/>
      </w:pPr>
      <w:r>
        <w:separator/>
      </w:r>
    </w:p>
  </w:endnote>
  <w:endnote w:type="continuationSeparator" w:id="0">
    <w:p w:rsidR="00742D2E" w:rsidRDefault="00742D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24" w:rsidRDefault="000C5E1B">
    <w:pPr>
      <w:pStyle w:val="Piedepgina"/>
    </w:pPr>
    <w:r>
      <w:t xml:space="preserve">Page | </w:t>
    </w:r>
    <w:r w:rsidR="00A95D9E">
      <w:fldChar w:fldCharType="begin"/>
    </w:r>
    <w:r>
      <w:instrText xml:space="preserve"> PAGE   \* MERGEFORMAT </w:instrText>
    </w:r>
    <w:r w:rsidR="00A95D9E">
      <w:fldChar w:fldCharType="separate"/>
    </w:r>
    <w:r>
      <w:rPr>
        <w:noProof/>
      </w:rPr>
      <w:t>2</w:t>
    </w:r>
    <w:r w:rsidR="00A95D9E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D2E" w:rsidRDefault="00742D2E">
      <w:pPr>
        <w:spacing w:after="0"/>
      </w:pPr>
      <w:r>
        <w:separator/>
      </w:r>
    </w:p>
  </w:footnote>
  <w:footnote w:type="continuationSeparator" w:id="0">
    <w:p w:rsidR="00742D2E" w:rsidRDefault="00742D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11CB"/>
    <w:rsid w:val="000C5E1B"/>
    <w:rsid w:val="00265889"/>
    <w:rsid w:val="00313124"/>
    <w:rsid w:val="00742D2E"/>
    <w:rsid w:val="009B11CB"/>
    <w:rsid w:val="00A95D9E"/>
    <w:rsid w:val="00C0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24"/>
    <w:pPr>
      <w:spacing w:before="40" w:after="4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313124"/>
    <w:pPr>
      <w:keepNext/>
      <w:keepLines/>
      <w:spacing w:after="360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Ttulo2">
    <w:name w:val="heading 2"/>
    <w:basedOn w:val="Normal"/>
    <w:next w:val="Normal"/>
    <w:link w:val="Ttulo2Car"/>
    <w:uiPriority w:val="1"/>
    <w:qFormat/>
    <w:rsid w:val="003131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31312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13124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1"/>
    <w:rsid w:val="0031312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31312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13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13124"/>
    <w:rPr>
      <w:color w:val="808080"/>
    </w:rPr>
  </w:style>
  <w:style w:type="paragraph" w:styleId="Piedepgina">
    <w:name w:val="footer"/>
    <w:basedOn w:val="Normal"/>
    <w:link w:val="PiedepginaCar"/>
    <w:uiPriority w:val="2"/>
    <w:rsid w:val="00313124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2"/>
    <w:rsid w:val="00313124"/>
  </w:style>
  <w:style w:type="paragraph" w:styleId="Textodeglobo">
    <w:name w:val="Balloon Text"/>
    <w:basedOn w:val="Normal"/>
    <w:link w:val="TextodegloboCar"/>
    <w:uiPriority w:val="99"/>
    <w:semiHidden/>
    <w:unhideWhenUsed/>
    <w:rsid w:val="00C063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estamos-para-ayudarlo\doc\Entregas\Presentaci&#243;n%20Comercial\TS10399183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B488CE4A674E2A864542ED6B84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0FF5-77DF-42F3-9AF3-0B5E18216E20}"/>
      </w:docPartPr>
      <w:docPartBody>
        <w:p w:rsidR="00BD6591" w:rsidRDefault="001A6352">
          <w:pPr>
            <w:pStyle w:val="60B488CE4A674E2A864542ED6B84E61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6352"/>
    <w:rsid w:val="001A6352"/>
    <w:rsid w:val="00BD6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C529A02BC4921A8BFEB6D110D7082">
    <w:name w:val="AC1C529A02BC4921A8BFEB6D110D7082"/>
    <w:rsid w:val="00BD6591"/>
  </w:style>
  <w:style w:type="paragraph" w:customStyle="1" w:styleId="60B488CE4A674E2A864542ED6B84E61B">
    <w:name w:val="60B488CE4A674E2A864542ED6B84E61B"/>
    <w:rsid w:val="00BD6591"/>
  </w:style>
  <w:style w:type="paragraph" w:customStyle="1" w:styleId="26793D12AF444285A352C5781198F320">
    <w:name w:val="26793D12AF444285A352C5781198F320"/>
    <w:rsid w:val="00BD6591"/>
  </w:style>
  <w:style w:type="paragraph" w:customStyle="1" w:styleId="5D257937B2E246538C2AFD0C077E4386">
    <w:name w:val="5D257937B2E246538C2AFD0C077E4386"/>
    <w:rsid w:val="00BD6591"/>
  </w:style>
  <w:style w:type="paragraph" w:customStyle="1" w:styleId="684254B717814D6CA0C93372D7FB4EF0">
    <w:name w:val="684254B717814D6CA0C93372D7FB4EF0"/>
    <w:rsid w:val="00BD6591"/>
  </w:style>
  <w:style w:type="paragraph" w:customStyle="1" w:styleId="E5F04513796545E7A88A7BEF41D5EA07">
    <w:name w:val="E5F04513796545E7A88A7BEF41D5EA07"/>
    <w:rsid w:val="00BD6591"/>
  </w:style>
  <w:style w:type="paragraph" w:customStyle="1" w:styleId="50A3C2DB81754EAF929F3A91723A9EF5">
    <w:name w:val="50A3C2DB81754EAF929F3A91723A9EF5"/>
    <w:rsid w:val="00BD6591"/>
  </w:style>
  <w:style w:type="paragraph" w:customStyle="1" w:styleId="CD149AAE31B84A8A93C457A507417C9D">
    <w:name w:val="CD149AAE31B84A8A93C457A507417C9D"/>
    <w:rsid w:val="00BD6591"/>
  </w:style>
  <w:style w:type="paragraph" w:customStyle="1" w:styleId="7784190ED0F54406B4001D9A488A4D1C">
    <w:name w:val="7784190ED0F54406B4001D9A488A4D1C"/>
    <w:rsid w:val="00BD6591"/>
  </w:style>
  <w:style w:type="paragraph" w:customStyle="1" w:styleId="7050DF229A714E949EA1FC6EB0713B41">
    <w:name w:val="7050DF229A714E949EA1FC6EB0713B41"/>
    <w:rsid w:val="00BD6591"/>
  </w:style>
  <w:style w:type="paragraph" w:customStyle="1" w:styleId="B742C606EC93405982543C6FE7B27B14">
    <w:name w:val="B742C606EC93405982543C6FE7B27B14"/>
    <w:rsid w:val="00BD6591"/>
  </w:style>
  <w:style w:type="paragraph" w:customStyle="1" w:styleId="E68514467A6C4C7E82FBB114448A67D1">
    <w:name w:val="E68514467A6C4C7E82FBB114448A67D1"/>
    <w:rsid w:val="00BD6591"/>
  </w:style>
  <w:style w:type="paragraph" w:customStyle="1" w:styleId="5A5FD25F37904C6F8E9AB86324FF42FF">
    <w:name w:val="5A5FD25F37904C6F8E9AB86324FF42FF"/>
    <w:rsid w:val="00BD65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0388CB5-E18E-4F66-BAE3-AD0151325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TS103991830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2014-08-29T03:58:00Z</dcterms:created>
  <dcterms:modified xsi:type="dcterms:W3CDTF">2014-08-29T23:23:00Z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TC039918309991</vt:lpwstr>
  </property>
</Properties>
</file>