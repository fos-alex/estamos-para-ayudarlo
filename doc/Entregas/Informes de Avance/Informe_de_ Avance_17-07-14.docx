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7F63CF" w:rsidRDefault="007F63CF" w:rsidP="007F63CF">
            <w:pPr>
              <w:pStyle w:val="Tabletext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entrega de la carpeta de la documentación</w:t>
            </w:r>
          </w:p>
          <w:p w:rsidR="00907FEE" w:rsidRPr="005D7EC8" w:rsidRDefault="00907FEE" w:rsidP="005D09A7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3603" w:rsidRDefault="00907FEE" w:rsidP="00B940E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WEB</w:t>
            </w:r>
          </w:p>
          <w:p w:rsidR="00907FEE" w:rsidRPr="00B940E1" w:rsidRDefault="00907FEE" w:rsidP="00B940E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Mobile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01B3" w:rsidRPr="00AA01B3" w:rsidRDefault="00907FEE" w:rsidP="00B940E1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Mobile y WEB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003603" w:rsidRPr="00907FEE" w:rsidRDefault="00003603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  <w:p w:rsidR="00907FEE" w:rsidRPr="00217AD9" w:rsidRDefault="00907FEE" w:rsidP="00907FEE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Presentación comercial.</w:t>
            </w:r>
          </w:p>
          <w:p w:rsidR="00AA01B3" w:rsidRDefault="00AA01B3" w:rsidP="00B940E1">
            <w:pPr>
              <w:pStyle w:val="Tabletext"/>
              <w:jc w:val="both"/>
            </w:pP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825AC2" w:rsidP="00AB3E45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907FEE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Finales.</w:t>
            </w: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034E9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034E9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034E9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034E9A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034E9A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D09" w:rsidRDefault="00041D09">
      <w:r>
        <w:separator/>
      </w:r>
    </w:p>
  </w:endnote>
  <w:endnote w:type="continuationSeparator" w:id="0">
    <w:p w:rsidR="00041D09" w:rsidRDefault="00041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034E9A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034E9A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F63C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D09" w:rsidRDefault="00041D09">
      <w:r>
        <w:separator/>
      </w:r>
    </w:p>
  </w:footnote>
  <w:footnote w:type="continuationSeparator" w:id="0">
    <w:p w:rsidR="00041D09" w:rsidRDefault="00041D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034E9A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034E9A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034E9A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907FEE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17</w:t>
          </w:r>
          <w:r w:rsidR="00060DC6">
            <w:rPr>
              <w:rFonts w:ascii="Univers (W1)" w:hAnsi="Univers (W1)"/>
              <w:b/>
            </w:rPr>
            <w:t>-0</w:t>
          </w:r>
          <w:r w:rsidR="00AA01B3">
            <w:rPr>
              <w:rFonts w:ascii="Univers (W1)" w:hAnsi="Univers (W1)"/>
              <w:b/>
            </w:rPr>
            <w:t>7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  <w:num w:numId="2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66C5"/>
    <w:rsid w:val="00027E93"/>
    <w:rsid w:val="00034E9A"/>
    <w:rsid w:val="00041D09"/>
    <w:rsid w:val="000459CF"/>
    <w:rsid w:val="00060CBC"/>
    <w:rsid w:val="00060DC6"/>
    <w:rsid w:val="000A35E3"/>
    <w:rsid w:val="000A3A4A"/>
    <w:rsid w:val="000C2768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6A8F"/>
    <w:rsid w:val="003066E5"/>
    <w:rsid w:val="00314104"/>
    <w:rsid w:val="00315AB7"/>
    <w:rsid w:val="00317962"/>
    <w:rsid w:val="00340D89"/>
    <w:rsid w:val="00377E86"/>
    <w:rsid w:val="003870C0"/>
    <w:rsid w:val="003F2E06"/>
    <w:rsid w:val="003F69E1"/>
    <w:rsid w:val="00407624"/>
    <w:rsid w:val="00413E05"/>
    <w:rsid w:val="00443BF5"/>
    <w:rsid w:val="00444B69"/>
    <w:rsid w:val="0047610C"/>
    <w:rsid w:val="00485CA6"/>
    <w:rsid w:val="004B483B"/>
    <w:rsid w:val="00581753"/>
    <w:rsid w:val="005A061D"/>
    <w:rsid w:val="005A3EC2"/>
    <w:rsid w:val="005D09A7"/>
    <w:rsid w:val="005D7EC8"/>
    <w:rsid w:val="00641987"/>
    <w:rsid w:val="00646577"/>
    <w:rsid w:val="00670A97"/>
    <w:rsid w:val="00670F78"/>
    <w:rsid w:val="006B4DCF"/>
    <w:rsid w:val="006C55B1"/>
    <w:rsid w:val="00714F3C"/>
    <w:rsid w:val="007C530F"/>
    <w:rsid w:val="007F63C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E69D8"/>
    <w:rsid w:val="00A1268D"/>
    <w:rsid w:val="00A27F5A"/>
    <w:rsid w:val="00A66C1B"/>
    <w:rsid w:val="00A74E9C"/>
    <w:rsid w:val="00A84B3C"/>
    <w:rsid w:val="00AA01B3"/>
    <w:rsid w:val="00AA481A"/>
    <w:rsid w:val="00AB1699"/>
    <w:rsid w:val="00AB3E45"/>
    <w:rsid w:val="00AC18C1"/>
    <w:rsid w:val="00B01843"/>
    <w:rsid w:val="00B4297A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Daniel</cp:lastModifiedBy>
  <cp:revision>5</cp:revision>
  <cp:lastPrinted>2014-06-12T17:29:00Z</cp:lastPrinted>
  <dcterms:created xsi:type="dcterms:W3CDTF">2014-08-14T03:29:00Z</dcterms:created>
  <dcterms:modified xsi:type="dcterms:W3CDTF">2014-08-14T04:17:00Z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