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44" w:rsidRDefault="001E4944" w:rsidP="00BE453C">
      <w:pPr>
        <w:pStyle w:val="Puest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Pr="003066E5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proyecto.</w:t>
            </w:r>
          </w:p>
          <w:p w:rsid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Gantt.</w:t>
            </w:r>
          </w:p>
          <w:p w:rsidR="00744606" w:rsidRDefault="00744606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estudio de mercado</w:t>
            </w:r>
          </w:p>
          <w:p w:rsidR="00744606" w:rsidRDefault="00744606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</w:t>
            </w:r>
          </w:p>
          <w:p w:rsidR="00744606" w:rsidRDefault="00744606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</w:t>
            </w:r>
          </w:p>
          <w:p w:rsidR="00744606" w:rsidRPr="00E52429" w:rsidRDefault="00744606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Riesgos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E52429" w:rsidRDefault="00E52429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Responsabilidades.</w:t>
            </w:r>
          </w:p>
          <w:p w:rsidR="006B4DCF" w:rsidRDefault="006B4DCF" w:rsidP="00B53AA5">
            <w:pPr>
              <w:pStyle w:val="Tabletext"/>
              <w:ind w:left="720"/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B4B63" w:rsidRPr="00E52429" w:rsidRDefault="00E52429" w:rsidP="00E52429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WBS.</w:t>
            </w:r>
          </w:p>
          <w:p w:rsidR="00744606" w:rsidRDefault="00744606" w:rsidP="00744606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Matriz de Responsabilidades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Puest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B53AA5" w:rsidP="00B53AA5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Responsabilidades y WBS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B53AA5" w:rsidRDefault="00B53AA5">
            <w:pPr>
              <w:pStyle w:val="Tabletext"/>
              <w:ind w:left="175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Están atrasados ya que falta aprobación y cierre del GANTT.</w:t>
            </w:r>
            <w:bookmarkStart w:id="0" w:name="_GoBack"/>
            <w:bookmarkEnd w:id="0"/>
          </w:p>
        </w:tc>
      </w:tr>
    </w:tbl>
    <w:p w:rsidR="000A3A4A" w:rsidRDefault="000A3A4A">
      <w:pPr>
        <w:pStyle w:val="Puesto"/>
        <w:rPr>
          <w:sz w:val="28"/>
        </w:rPr>
      </w:pPr>
    </w:p>
    <w:p w:rsidR="00BE453C" w:rsidRPr="002E6A8F" w:rsidRDefault="00BE453C" w:rsidP="002E6A8F">
      <w:pPr>
        <w:pStyle w:val="Puest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1C2008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1C2008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1C2008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1C2008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1C2008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Puest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Puest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008" w:rsidRDefault="001C2008">
      <w:r>
        <w:separator/>
      </w:r>
    </w:p>
  </w:endnote>
  <w:endnote w:type="continuationSeparator" w:id="0">
    <w:p w:rsidR="001C2008" w:rsidRDefault="001C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DB04FF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DB04FF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3AA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008" w:rsidRDefault="001C2008">
      <w:r>
        <w:separator/>
      </w:r>
    </w:p>
  </w:footnote>
  <w:footnote w:type="continuationSeparator" w:id="0">
    <w:p w:rsidR="001C2008" w:rsidRDefault="001C2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1C2008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1C2008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E52429" w:rsidP="00744606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</w:t>
          </w:r>
          <w:r w:rsidR="00744606">
            <w:rPr>
              <w:rFonts w:ascii="Univers (W1)" w:hAnsi="Univers (W1)"/>
              <w:b/>
            </w:rPr>
            <w:t>9</w:t>
          </w:r>
          <w:r w:rsidR="00060DC6">
            <w:rPr>
              <w:rFonts w:ascii="Univers (W1)" w:hAnsi="Univers (W1)"/>
              <w:b/>
            </w:rPr>
            <w:t>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00AD"/>
    <w:rsid w:val="000266C5"/>
    <w:rsid w:val="00027E93"/>
    <w:rsid w:val="00060CBC"/>
    <w:rsid w:val="00060DC6"/>
    <w:rsid w:val="000A35E3"/>
    <w:rsid w:val="000A3A4A"/>
    <w:rsid w:val="001441FC"/>
    <w:rsid w:val="0017386F"/>
    <w:rsid w:val="00190775"/>
    <w:rsid w:val="001C2008"/>
    <w:rsid w:val="001D604F"/>
    <w:rsid w:val="001E4944"/>
    <w:rsid w:val="002500AD"/>
    <w:rsid w:val="0026737E"/>
    <w:rsid w:val="002A1ABC"/>
    <w:rsid w:val="002E6A8F"/>
    <w:rsid w:val="003066E5"/>
    <w:rsid w:val="00314104"/>
    <w:rsid w:val="00315AB7"/>
    <w:rsid w:val="00317962"/>
    <w:rsid w:val="003870C0"/>
    <w:rsid w:val="003F2E06"/>
    <w:rsid w:val="003F69E1"/>
    <w:rsid w:val="00407624"/>
    <w:rsid w:val="00443BF5"/>
    <w:rsid w:val="00444B69"/>
    <w:rsid w:val="00581753"/>
    <w:rsid w:val="00646577"/>
    <w:rsid w:val="00670A97"/>
    <w:rsid w:val="00670F78"/>
    <w:rsid w:val="006B4DCF"/>
    <w:rsid w:val="00714F3C"/>
    <w:rsid w:val="00744606"/>
    <w:rsid w:val="007C530F"/>
    <w:rsid w:val="00853CAC"/>
    <w:rsid w:val="00876D70"/>
    <w:rsid w:val="00881F7F"/>
    <w:rsid w:val="008E08E6"/>
    <w:rsid w:val="008E1019"/>
    <w:rsid w:val="00900AEC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B53AA5"/>
    <w:rsid w:val="00BB6B1F"/>
    <w:rsid w:val="00BE41B3"/>
    <w:rsid w:val="00BE453C"/>
    <w:rsid w:val="00BF2B1A"/>
    <w:rsid w:val="00C00B94"/>
    <w:rsid w:val="00C16F42"/>
    <w:rsid w:val="00C647B9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F80C28"/>
    <w:rsid w:val="00F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4C664D9-20A4-4B4A-B864-7AB5C80E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20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Juliana Bichman</cp:lastModifiedBy>
  <cp:revision>7</cp:revision>
  <cp:lastPrinted>2009-03-24T22:43:00Z</cp:lastPrinted>
  <dcterms:created xsi:type="dcterms:W3CDTF">2014-05-22T01:58:00Z</dcterms:created>
  <dcterms:modified xsi:type="dcterms:W3CDTF">2014-06-04T02:59:00Z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