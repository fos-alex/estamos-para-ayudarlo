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441FC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 alcance del sistema.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Constitución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70A3" w:rsidRPr="000070A3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Estimación de tiempos de desarrollo.</w:t>
            </w:r>
          </w:p>
          <w:p w:rsidR="001441FC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Plan de Gestión de Proyecto.</w:t>
            </w:r>
            <w:r w:rsidR="001441FC">
              <w:rPr>
                <w:rFonts w:ascii="Arial" w:hAnsi="Arial" w:cs="Arial"/>
              </w:rPr>
              <w:t xml:space="preserve"> 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Elaborar presupuesto.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Estimación de tiempos de documentación.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Confección Gantt.</w:t>
            </w:r>
          </w:p>
          <w:p w:rsid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Definir nombre de la empresa.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264DF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264DF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264DF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264DF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264DF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6E0" w:rsidRDefault="003C26E0">
      <w:r>
        <w:separator/>
      </w:r>
    </w:p>
  </w:endnote>
  <w:endnote w:type="continuationSeparator" w:id="0">
    <w:p w:rsidR="003C26E0" w:rsidRDefault="003C2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4DF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4DF0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0A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6E0" w:rsidRDefault="003C26E0">
      <w:r>
        <w:separator/>
      </w:r>
    </w:p>
  </w:footnote>
  <w:footnote w:type="continuationSeparator" w:id="0">
    <w:p w:rsidR="003C26E0" w:rsidRDefault="003C26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264DF0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8E1019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7C2B67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28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70A3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64DF0"/>
    <w:rsid w:val="002A1ABC"/>
    <w:rsid w:val="003066E5"/>
    <w:rsid w:val="00315AB7"/>
    <w:rsid w:val="00317962"/>
    <w:rsid w:val="003870C0"/>
    <w:rsid w:val="003C26E0"/>
    <w:rsid w:val="00407624"/>
    <w:rsid w:val="00444B69"/>
    <w:rsid w:val="00581753"/>
    <w:rsid w:val="00670A97"/>
    <w:rsid w:val="007C2B67"/>
    <w:rsid w:val="007C530F"/>
    <w:rsid w:val="00853CAC"/>
    <w:rsid w:val="00876D70"/>
    <w:rsid w:val="008E08E6"/>
    <w:rsid w:val="008E1019"/>
    <w:rsid w:val="0096043A"/>
    <w:rsid w:val="009B3DBC"/>
    <w:rsid w:val="009E69D8"/>
    <w:rsid w:val="00A1268D"/>
    <w:rsid w:val="00A84B3C"/>
    <w:rsid w:val="00BE41B3"/>
    <w:rsid w:val="00BE453C"/>
    <w:rsid w:val="00C647B9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3</cp:revision>
  <cp:lastPrinted>2009-03-24T22:43:00Z</cp:lastPrinted>
  <dcterms:created xsi:type="dcterms:W3CDTF">2014-05-10T17:47:00Z</dcterms:created>
  <dcterms:modified xsi:type="dcterms:W3CDTF">2014-05-10T17:50:00Z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