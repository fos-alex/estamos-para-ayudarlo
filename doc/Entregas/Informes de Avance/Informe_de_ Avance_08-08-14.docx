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907FEE" w:rsidP="00A026C7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23237" w:rsidRPr="00A026C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2E0D4A" w:rsidRPr="002E0D4A" w:rsidRDefault="002E0D4A" w:rsidP="00023237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2E0D4A">
              <w:rPr>
                <w:rFonts w:ascii="Arial" w:hAnsi="Arial" w:cs="Arial"/>
              </w:rPr>
              <w:t>Desarrollo de ABM de Listas de Compras</w:t>
            </w:r>
          </w:p>
          <w:p w:rsidR="00A026C7" w:rsidRPr="002E0D4A" w:rsidRDefault="00A026C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Capacitación grupo en las tecnologías a desarrollar</w:t>
            </w:r>
          </w:p>
          <w:p w:rsidR="002E0D4A" w:rsidRPr="00A026C7" w:rsidRDefault="002E0D4A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2E0D4A" w:rsidRPr="00023237" w:rsidRDefault="002E0D4A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Revisión de Poster.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AA01B3" w:rsidRDefault="002E0D4A" w:rsidP="00A026C7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2E0D4A">
              <w:rPr>
                <w:rFonts w:ascii="Arial" w:hAnsi="Arial" w:cs="Arial"/>
              </w:rPr>
              <w:t xml:space="preserve">Compra de </w:t>
            </w:r>
            <w:proofErr w:type="spellStart"/>
            <w:r w:rsidRPr="002E0D4A">
              <w:rPr>
                <w:rFonts w:ascii="Arial" w:hAnsi="Arial" w:cs="Arial"/>
              </w:rPr>
              <w:t>Tags</w:t>
            </w:r>
            <w:proofErr w:type="spellEnd"/>
            <w:r w:rsidRPr="002E0D4A">
              <w:rPr>
                <w:rFonts w:ascii="Arial" w:hAnsi="Arial" w:cs="Arial"/>
              </w:rPr>
              <w:t>.</w:t>
            </w:r>
          </w:p>
          <w:p w:rsidR="002E0D4A" w:rsidRPr="002E0D4A" w:rsidRDefault="002E0D4A" w:rsidP="00A026C7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Comenzar con mapas de supermercados.</w:t>
            </w: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1E4944" w:rsidP="002E0D4A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1E4944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6CF" w:rsidRDefault="007976CF">
      <w:r>
        <w:separator/>
      </w:r>
    </w:p>
  </w:endnote>
  <w:endnote w:type="continuationSeparator" w:id="0">
    <w:p w:rsidR="007976CF" w:rsidRDefault="00797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0D4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6CF" w:rsidRDefault="007976CF">
      <w:r>
        <w:separator/>
      </w:r>
    </w:p>
  </w:footnote>
  <w:footnote w:type="continuationSeparator" w:id="0">
    <w:p w:rsidR="007976CF" w:rsidRDefault="00797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C54B2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9C54B2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9C54B2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2E0D4A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08</w:t>
          </w:r>
          <w:r w:rsidR="00060DC6">
            <w:rPr>
              <w:rFonts w:ascii="Univers (W1)" w:hAnsi="Univers (W1)"/>
              <w:b/>
            </w:rPr>
            <w:t>-0</w:t>
          </w:r>
          <w:r>
            <w:rPr>
              <w:rFonts w:ascii="Univers (W1)" w:hAnsi="Univers (W1)"/>
              <w:b/>
            </w:rPr>
            <w:t>8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0D4A"/>
    <w:rsid w:val="002E6A8F"/>
    <w:rsid w:val="00301E0A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976CF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C54B2"/>
    <w:rsid w:val="009E69D8"/>
    <w:rsid w:val="00A026C7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D2CD7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2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2</cp:revision>
  <cp:lastPrinted>2014-06-12T17:29:00Z</cp:lastPrinted>
  <dcterms:created xsi:type="dcterms:W3CDTF">2014-08-14T03:44:00Z</dcterms:created>
  <dcterms:modified xsi:type="dcterms:W3CDTF">2014-08-14T03:44:00Z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