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44" w:rsidRDefault="001E4944" w:rsidP="00BE453C">
      <w:pPr>
        <w:pStyle w:val="Puest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  <w:r w:rsidR="00AC18C1">
              <w:rPr>
                <w:rFonts w:ascii="Arial" w:hAnsi="Arial" w:cs="Arial"/>
              </w:rPr>
              <w:t>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  <w:r w:rsidR="00AC18C1">
              <w:rPr>
                <w:rFonts w:ascii="Arial" w:hAnsi="Arial" w:cs="Arial"/>
              </w:rPr>
              <w:t>.</w:t>
            </w:r>
          </w:p>
          <w:p w:rsidR="00003603" w:rsidRPr="003066E5" w:rsidRDefault="00003603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Factibilidad Económica, Técnica y Operativa</w:t>
            </w:r>
            <w:r w:rsidR="00AC18C1">
              <w:rPr>
                <w:rFonts w:ascii="Arial" w:hAnsi="Arial" w:cs="Arial"/>
              </w:rPr>
              <w:t>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003603" w:rsidP="00DB0152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correcciones</w:t>
            </w:r>
            <w:r w:rsidR="00641987">
              <w:rPr>
                <w:rFonts w:ascii="Arial" w:hAnsi="Arial" w:cs="Arial"/>
              </w:rPr>
              <w:t>.</w:t>
            </w:r>
          </w:p>
          <w:p w:rsidR="00003603" w:rsidRPr="00DB0152" w:rsidRDefault="00641987" w:rsidP="00DB0152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Arquitectura</w:t>
            </w:r>
          </w:p>
          <w:p w:rsidR="00DB0152" w:rsidRPr="00003603" w:rsidRDefault="00DB0152" w:rsidP="00DB0152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Matriz de Asignación de Responsabilidades</w:t>
            </w:r>
          </w:p>
          <w:p w:rsidR="00DB0152" w:rsidRPr="00DB0152" w:rsidRDefault="00DB0152" w:rsidP="00DB0152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WB</w:t>
            </w:r>
            <w:r>
              <w:rPr>
                <w:rFonts w:ascii="Arial" w:hAnsi="Arial" w:cs="Arial"/>
              </w:rPr>
              <w:t>S</w:t>
            </w:r>
          </w:p>
          <w:p w:rsidR="00DB0152" w:rsidRPr="00003603" w:rsidRDefault="00DB0152" w:rsidP="00DB0152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Esfuerzo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B01843" w:rsidRPr="00DB0152" w:rsidRDefault="00B01843" w:rsidP="00DB0152">
            <w:pPr>
              <w:pStyle w:val="Tabletext"/>
              <w:numPr>
                <w:ilvl w:val="0"/>
                <w:numId w:val="23"/>
              </w:numPr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Pr="00DB0152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DB0152" w:rsidRDefault="00DB0152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Ajuste Poster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Puest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34476E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inconvenientes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1E4944" w:rsidP="001B76E0">
            <w:pPr>
              <w:pStyle w:val="Tabletext"/>
              <w:ind w:left="175"/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0A3A4A" w:rsidRDefault="000A3A4A">
      <w:pPr>
        <w:pStyle w:val="Puesto"/>
        <w:rPr>
          <w:sz w:val="28"/>
        </w:rPr>
      </w:pPr>
    </w:p>
    <w:p w:rsidR="00BE453C" w:rsidRPr="002E6A8F" w:rsidRDefault="00BE453C" w:rsidP="002E6A8F">
      <w:pPr>
        <w:pStyle w:val="Puest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E83A8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E83A8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E83A8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E83A8C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E83A8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Puest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Puest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 xml:space="preserve">Auxiliar a cargo del </w:t>
      </w: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proyecto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EE27C0">
        <w:rPr>
          <w:rFonts w:ascii="Arial" w:hAnsi="Arial" w:cs="Arial"/>
          <w:color w:val="000000"/>
          <w:sz w:val="23"/>
          <w:szCs w:val="23"/>
        </w:rPr>
        <w:t>Ing</w:t>
      </w:r>
      <w:proofErr w:type="spellEnd"/>
      <w:proofErr w:type="gramEnd"/>
      <w:r w:rsidR="00EE27C0">
        <w:rPr>
          <w:rFonts w:ascii="Arial" w:hAnsi="Arial" w:cs="Arial"/>
          <w:color w:val="000000"/>
          <w:sz w:val="23"/>
          <w:szCs w:val="23"/>
        </w:rPr>
        <w:t xml:space="preserve">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8C" w:rsidRDefault="00E83A8C">
      <w:r>
        <w:separator/>
      </w:r>
    </w:p>
  </w:endnote>
  <w:endnote w:type="continuationSeparator" w:id="0">
    <w:p w:rsidR="00E83A8C" w:rsidRDefault="00E8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4476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8C" w:rsidRDefault="00E83A8C">
      <w:r>
        <w:separator/>
      </w:r>
    </w:p>
  </w:footnote>
  <w:footnote w:type="continuationSeparator" w:id="0">
    <w:p w:rsidR="00E83A8C" w:rsidRDefault="00E83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E83A8C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E83A8C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DB0152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19</w:t>
          </w:r>
          <w:r w:rsidR="00060DC6">
            <w:rPr>
              <w:rFonts w:ascii="Univers (W1)" w:hAnsi="Univers (W1)"/>
              <w:b/>
            </w:rPr>
            <w:t>-0</w:t>
          </w:r>
          <w:r w:rsidR="00C23221">
            <w:rPr>
              <w:rFonts w:ascii="Univers (W1)" w:hAnsi="Univers (W1)"/>
              <w:b/>
            </w:rPr>
            <w:t>6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500AD"/>
    <w:rsid w:val="00002154"/>
    <w:rsid w:val="00003603"/>
    <w:rsid w:val="000266C5"/>
    <w:rsid w:val="00027E93"/>
    <w:rsid w:val="00060CBC"/>
    <w:rsid w:val="00060DC6"/>
    <w:rsid w:val="000A35E3"/>
    <w:rsid w:val="000A3A4A"/>
    <w:rsid w:val="000C2768"/>
    <w:rsid w:val="001441FC"/>
    <w:rsid w:val="0017386F"/>
    <w:rsid w:val="00190775"/>
    <w:rsid w:val="001B0C3F"/>
    <w:rsid w:val="001B76E0"/>
    <w:rsid w:val="001D604F"/>
    <w:rsid w:val="001E4944"/>
    <w:rsid w:val="001E6E8A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4476E"/>
    <w:rsid w:val="003870C0"/>
    <w:rsid w:val="003F2E06"/>
    <w:rsid w:val="003F69E1"/>
    <w:rsid w:val="00407624"/>
    <w:rsid w:val="00413E05"/>
    <w:rsid w:val="00443BF5"/>
    <w:rsid w:val="00444B69"/>
    <w:rsid w:val="00581753"/>
    <w:rsid w:val="005A3EC2"/>
    <w:rsid w:val="00641987"/>
    <w:rsid w:val="00646577"/>
    <w:rsid w:val="00670A97"/>
    <w:rsid w:val="00670F78"/>
    <w:rsid w:val="006B4DCF"/>
    <w:rsid w:val="00714F3C"/>
    <w:rsid w:val="007C530F"/>
    <w:rsid w:val="00832270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AC18C1"/>
    <w:rsid w:val="00B01843"/>
    <w:rsid w:val="00BB6B1F"/>
    <w:rsid w:val="00BE41B3"/>
    <w:rsid w:val="00BE453C"/>
    <w:rsid w:val="00BF2B1A"/>
    <w:rsid w:val="00C00B94"/>
    <w:rsid w:val="00C16F42"/>
    <w:rsid w:val="00C23221"/>
    <w:rsid w:val="00C647B9"/>
    <w:rsid w:val="00C83D31"/>
    <w:rsid w:val="00CF5F47"/>
    <w:rsid w:val="00D373E0"/>
    <w:rsid w:val="00D803C9"/>
    <w:rsid w:val="00D8691C"/>
    <w:rsid w:val="00DB0152"/>
    <w:rsid w:val="00DB04FF"/>
    <w:rsid w:val="00DE56D5"/>
    <w:rsid w:val="00E248CA"/>
    <w:rsid w:val="00E327D2"/>
    <w:rsid w:val="00E52429"/>
    <w:rsid w:val="00E83A8C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447583B-A340-4D92-BB39-1A668E24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15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8</cp:revision>
  <cp:lastPrinted>2014-06-12T17:29:00Z</cp:lastPrinted>
  <dcterms:created xsi:type="dcterms:W3CDTF">2014-06-12T17:22:00Z</dcterms:created>
  <dcterms:modified xsi:type="dcterms:W3CDTF">2014-06-25T03:11:00Z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