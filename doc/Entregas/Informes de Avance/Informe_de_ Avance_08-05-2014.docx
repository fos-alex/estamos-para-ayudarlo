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060DC6" w:rsidRPr="003066E5" w:rsidRDefault="00060DC6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A859D0">
              <w:rPr>
                <w:rFonts w:ascii="Arial" w:hAnsi="Arial" w:cs="Arial"/>
              </w:rPr>
              <w:t>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Pr="00AA481A" w:rsidRDefault="00060DC6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  <w:r w:rsidR="001441FC">
              <w:rPr>
                <w:rFonts w:ascii="Arial" w:hAnsi="Arial" w:cs="Arial"/>
              </w:rPr>
              <w:t>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F80C28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Realizar las modificaciones pedidas</w:t>
            </w:r>
            <w:r w:rsidR="00AA481A">
              <w:rPr>
                <w:rFonts w:ascii="Arial" w:hAnsi="Arial" w:cs="Arial"/>
              </w:rPr>
              <w:t xml:space="preserve"> del Acta de proyecto.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F80C28" w:rsidRDefault="00F80C28" w:rsidP="00EE27C0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Presentar los informes de avance de las semanas anteriores con el formato de la cátedra.</w:t>
            </w:r>
          </w:p>
          <w:p w:rsidR="00F80C28" w:rsidRDefault="00F80C28" w:rsidP="00F80C28">
            <w:pPr>
              <w:pStyle w:val="Tabletext"/>
              <w:numPr>
                <w:ilvl w:val="0"/>
                <w:numId w:val="23"/>
              </w:numPr>
            </w:pPr>
            <w:r w:rsidRPr="00F80C28">
              <w:rPr>
                <w:rFonts w:ascii="Arial" w:hAnsi="Arial" w:cs="Arial"/>
              </w:rPr>
              <w:t>Gant</w:t>
            </w:r>
            <w:r w:rsidR="00C52FB1">
              <w:rPr>
                <w:rFonts w:ascii="Arial" w:hAnsi="Arial" w:cs="Arial"/>
              </w:rPr>
              <w:t>t y Estimación de C</w:t>
            </w:r>
            <w:r>
              <w:rPr>
                <w:rFonts w:ascii="Arial" w:hAnsi="Arial" w:cs="Arial"/>
              </w:rPr>
              <w:t>ostos.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A481A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AA481A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nos dificultó avanzar con proyecto debido a parciales y entregas de </w:t>
            </w:r>
            <w:proofErr w:type="spellStart"/>
            <w:r>
              <w:rPr>
                <w:rFonts w:ascii="Arial" w:hAnsi="Arial" w:cs="Arial"/>
              </w:rPr>
              <w:t>tps</w:t>
            </w:r>
            <w:proofErr w:type="spellEnd"/>
            <w:r>
              <w:rPr>
                <w:rFonts w:ascii="Arial" w:hAnsi="Arial" w:cs="Arial"/>
              </w:rPr>
              <w:t xml:space="preserve"> de otras materias.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574F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574F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574F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574FB7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574FB7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5C6" w:rsidRDefault="000B75C6">
      <w:r>
        <w:separator/>
      </w:r>
    </w:p>
  </w:endnote>
  <w:endnote w:type="continuationSeparator" w:id="0">
    <w:p w:rsidR="000B75C6" w:rsidRDefault="000B75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574FB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574FB7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52FB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5C6" w:rsidRDefault="000B75C6">
      <w:r>
        <w:separator/>
      </w:r>
    </w:p>
  </w:footnote>
  <w:footnote w:type="continuationSeparator" w:id="0">
    <w:p w:rsidR="000B75C6" w:rsidRDefault="000B75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574FB7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574FB7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574FB7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060DC6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08-05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DC6"/>
    <w:rsid w:val="000A35E3"/>
    <w:rsid w:val="000A3A4A"/>
    <w:rsid w:val="000B75C6"/>
    <w:rsid w:val="001441FC"/>
    <w:rsid w:val="0017386F"/>
    <w:rsid w:val="001D604F"/>
    <w:rsid w:val="001E4944"/>
    <w:rsid w:val="002500AD"/>
    <w:rsid w:val="00280BC5"/>
    <w:rsid w:val="002A1ABC"/>
    <w:rsid w:val="002C7628"/>
    <w:rsid w:val="002F7064"/>
    <w:rsid w:val="003066E5"/>
    <w:rsid w:val="00315AB7"/>
    <w:rsid w:val="00317962"/>
    <w:rsid w:val="003870C0"/>
    <w:rsid w:val="00407624"/>
    <w:rsid w:val="00444B69"/>
    <w:rsid w:val="00574FB7"/>
    <w:rsid w:val="00581753"/>
    <w:rsid w:val="00670A97"/>
    <w:rsid w:val="0079693B"/>
    <w:rsid w:val="007C530F"/>
    <w:rsid w:val="00853CAC"/>
    <w:rsid w:val="00876D70"/>
    <w:rsid w:val="008E08E6"/>
    <w:rsid w:val="008E1019"/>
    <w:rsid w:val="0093246D"/>
    <w:rsid w:val="0096043A"/>
    <w:rsid w:val="009B3DBC"/>
    <w:rsid w:val="009B607D"/>
    <w:rsid w:val="009E69D8"/>
    <w:rsid w:val="00A1268D"/>
    <w:rsid w:val="00A66C1B"/>
    <w:rsid w:val="00A84B3C"/>
    <w:rsid w:val="00A859D0"/>
    <w:rsid w:val="00AA481A"/>
    <w:rsid w:val="00BE41B3"/>
    <w:rsid w:val="00BE453C"/>
    <w:rsid w:val="00BF2B1A"/>
    <w:rsid w:val="00C16F42"/>
    <w:rsid w:val="00C52FB1"/>
    <w:rsid w:val="00C647B9"/>
    <w:rsid w:val="00C83D31"/>
    <w:rsid w:val="00D803C9"/>
    <w:rsid w:val="00D8691C"/>
    <w:rsid w:val="00DE56D5"/>
    <w:rsid w:val="00E248CA"/>
    <w:rsid w:val="00E327D2"/>
    <w:rsid w:val="00EB3BAB"/>
    <w:rsid w:val="00EE27C0"/>
    <w:rsid w:val="00EF7BFA"/>
    <w:rsid w:val="00F80C28"/>
    <w:rsid w:val="00FA6578"/>
    <w:rsid w:val="00FB3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12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8</cp:revision>
  <cp:lastPrinted>2009-03-24T22:43:00Z</cp:lastPrinted>
  <dcterms:created xsi:type="dcterms:W3CDTF">2014-05-15T03:21:00Z</dcterms:created>
  <dcterms:modified xsi:type="dcterms:W3CDTF">2014-05-18T18:18:00Z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