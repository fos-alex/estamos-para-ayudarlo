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907FEE" w:rsidRDefault="005D7EC8" w:rsidP="005D7EC8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 entrega de la carpeta de la documentación</w:t>
            </w:r>
          </w:p>
          <w:p w:rsidR="00023237" w:rsidRPr="005D7EC8" w:rsidRDefault="00023237" w:rsidP="00023237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907FEE" w:rsidRPr="00B940E1" w:rsidRDefault="00023237" w:rsidP="00B940E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Investigación de implementación NFC, QR.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01B3" w:rsidRDefault="00907FEE" w:rsidP="00B940E1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Mobile y WEB</w:t>
            </w:r>
          </w:p>
          <w:p w:rsidR="00023237" w:rsidRPr="00023237" w:rsidRDefault="00023237" w:rsidP="00023237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907FEE" w:rsidRPr="00023237" w:rsidRDefault="00907FEE" w:rsidP="00907FEE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Presentación comercial.</w:t>
            </w:r>
          </w:p>
          <w:p w:rsidR="00AA01B3" w:rsidRDefault="00AA01B3" w:rsidP="00B940E1">
            <w:pPr>
              <w:pStyle w:val="Tabletext"/>
              <w:jc w:val="both"/>
            </w:pPr>
          </w:p>
        </w:tc>
      </w:tr>
    </w:tbl>
    <w:p w:rsidR="005D7EC8" w:rsidRDefault="005D7EC8" w:rsidP="00193C54">
      <w:pPr>
        <w:pStyle w:val="Ttulo"/>
        <w:rPr>
          <w:sz w:val="28"/>
        </w:rPr>
      </w:pPr>
    </w:p>
    <w:p w:rsidR="001E4944" w:rsidRPr="00193C54" w:rsidRDefault="001E4944" w:rsidP="00193C54">
      <w:pPr>
        <w:pStyle w:val="Ttulo"/>
        <w:rPr>
          <w:sz w:val="28"/>
        </w:rPr>
      </w:pPr>
      <w:r>
        <w:rPr>
          <w:sz w:val="28"/>
        </w:rPr>
        <w:t>Problemas Presentados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825AC2" w:rsidP="00AB3E45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907FEE" w:rsidP="00A74E9C">
            <w:pPr>
              <w:pStyle w:val="Tabletext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Finales.</w:t>
            </w:r>
          </w:p>
        </w:tc>
      </w:tr>
    </w:tbl>
    <w:p w:rsidR="005D7EC8" w:rsidRDefault="005D7EC8" w:rsidP="002E6A8F">
      <w:pPr>
        <w:pStyle w:val="Ttulo"/>
        <w:rPr>
          <w:sz w:val="24"/>
        </w:rPr>
      </w:pPr>
    </w:p>
    <w:p w:rsidR="00BE453C" w:rsidRPr="005D7EC8" w:rsidRDefault="00BE453C" w:rsidP="002E6A8F">
      <w:pPr>
        <w:pStyle w:val="Ttulo"/>
        <w:rPr>
          <w:sz w:val="24"/>
        </w:rPr>
      </w:pPr>
      <w:r w:rsidRPr="005D7EC8">
        <w:rPr>
          <w:sz w:val="24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5D7EC8" w:rsidTr="00EE27C0">
        <w:tc>
          <w:tcPr>
            <w:tcW w:w="1418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E-Mail</w:t>
            </w:r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5D7EC8" w:rsidRDefault="00377E86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7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pdanibenitez91@gmail.com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5D7EC8" w:rsidRDefault="00377E86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8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juliana.bichman@gmail.com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5D7EC8" w:rsidRDefault="00377E86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9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pablomussari@gmail.com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5D7EC8" w:rsidRDefault="00377E86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hyperlink r:id="rId10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fos.alex@gmail.com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5D7EC8" w:rsidRDefault="00377E86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11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pvillamil25@gmail.com</w:t>
              </w:r>
            </w:hyperlink>
          </w:p>
        </w:tc>
      </w:tr>
    </w:tbl>
    <w:p w:rsidR="00193C54" w:rsidRPr="00193C54" w:rsidRDefault="00193C54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16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  <w:bookmarkStart w:id="0" w:name="_GoBack"/>
      <w:bookmarkEnd w:id="0"/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193C54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26E" w:rsidRDefault="004E226E">
      <w:r>
        <w:separator/>
      </w:r>
    </w:p>
  </w:endnote>
  <w:endnote w:type="continuationSeparator" w:id="0">
    <w:p w:rsidR="004E226E" w:rsidRDefault="004E2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377E86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377E86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323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26E" w:rsidRDefault="004E226E">
      <w:r>
        <w:separator/>
      </w:r>
    </w:p>
  </w:footnote>
  <w:footnote w:type="continuationSeparator" w:id="0">
    <w:p w:rsidR="004E226E" w:rsidRDefault="004E22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377E86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377E86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377E86"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023237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21</w:t>
          </w:r>
          <w:r w:rsidR="00060DC6">
            <w:rPr>
              <w:rFonts w:ascii="Univers (W1)" w:hAnsi="Univers (W1)"/>
              <w:b/>
            </w:rPr>
            <w:t>-0</w:t>
          </w:r>
          <w:r w:rsidR="00AA01B3">
            <w:rPr>
              <w:rFonts w:ascii="Univers (W1)" w:hAnsi="Univers (W1)"/>
              <w:b/>
            </w:rPr>
            <w:t>7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2154"/>
    <w:rsid w:val="00003603"/>
    <w:rsid w:val="00023237"/>
    <w:rsid w:val="000266C5"/>
    <w:rsid w:val="00027E93"/>
    <w:rsid w:val="000459CF"/>
    <w:rsid w:val="00060CBC"/>
    <w:rsid w:val="00060DC6"/>
    <w:rsid w:val="000A35E3"/>
    <w:rsid w:val="000A3A4A"/>
    <w:rsid w:val="000C2768"/>
    <w:rsid w:val="001441FC"/>
    <w:rsid w:val="0017386F"/>
    <w:rsid w:val="00190775"/>
    <w:rsid w:val="00193C54"/>
    <w:rsid w:val="001B0C3F"/>
    <w:rsid w:val="001B76E0"/>
    <w:rsid w:val="001D604F"/>
    <w:rsid w:val="001E4944"/>
    <w:rsid w:val="001E6E8A"/>
    <w:rsid w:val="00217AD9"/>
    <w:rsid w:val="002500AD"/>
    <w:rsid w:val="00262457"/>
    <w:rsid w:val="0026737E"/>
    <w:rsid w:val="002A1ABC"/>
    <w:rsid w:val="002E6A8F"/>
    <w:rsid w:val="003066E5"/>
    <w:rsid w:val="00314104"/>
    <w:rsid w:val="00315AB7"/>
    <w:rsid w:val="00317962"/>
    <w:rsid w:val="00377E86"/>
    <w:rsid w:val="003870C0"/>
    <w:rsid w:val="003F2E06"/>
    <w:rsid w:val="003F69E1"/>
    <w:rsid w:val="00407624"/>
    <w:rsid w:val="00413E05"/>
    <w:rsid w:val="00443BF5"/>
    <w:rsid w:val="00444B69"/>
    <w:rsid w:val="00485CA6"/>
    <w:rsid w:val="004B483B"/>
    <w:rsid w:val="004E226E"/>
    <w:rsid w:val="00581753"/>
    <w:rsid w:val="005A061D"/>
    <w:rsid w:val="005A3EC2"/>
    <w:rsid w:val="005D7EC8"/>
    <w:rsid w:val="00641987"/>
    <w:rsid w:val="00646577"/>
    <w:rsid w:val="00670A97"/>
    <w:rsid w:val="00670F78"/>
    <w:rsid w:val="006B4DCF"/>
    <w:rsid w:val="006C55B1"/>
    <w:rsid w:val="00714F3C"/>
    <w:rsid w:val="007C530F"/>
    <w:rsid w:val="00825AC2"/>
    <w:rsid w:val="00832270"/>
    <w:rsid w:val="00853CAC"/>
    <w:rsid w:val="00876D70"/>
    <w:rsid w:val="00881F7F"/>
    <w:rsid w:val="008E08E6"/>
    <w:rsid w:val="008E1019"/>
    <w:rsid w:val="00900AEC"/>
    <w:rsid w:val="00907FEE"/>
    <w:rsid w:val="0093246D"/>
    <w:rsid w:val="00935E9F"/>
    <w:rsid w:val="0096043A"/>
    <w:rsid w:val="009A1F76"/>
    <w:rsid w:val="009A5AEC"/>
    <w:rsid w:val="009B3DBC"/>
    <w:rsid w:val="009E69D8"/>
    <w:rsid w:val="00A1268D"/>
    <w:rsid w:val="00A27F5A"/>
    <w:rsid w:val="00A66C1B"/>
    <w:rsid w:val="00A74E9C"/>
    <w:rsid w:val="00A84B3C"/>
    <w:rsid w:val="00AA01B3"/>
    <w:rsid w:val="00AA481A"/>
    <w:rsid w:val="00AB1699"/>
    <w:rsid w:val="00AB3E45"/>
    <w:rsid w:val="00AC18C1"/>
    <w:rsid w:val="00B01843"/>
    <w:rsid w:val="00B940E1"/>
    <w:rsid w:val="00BB6B1F"/>
    <w:rsid w:val="00BE41B3"/>
    <w:rsid w:val="00BE453C"/>
    <w:rsid w:val="00BF2B1A"/>
    <w:rsid w:val="00C00B94"/>
    <w:rsid w:val="00C16F42"/>
    <w:rsid w:val="00C23221"/>
    <w:rsid w:val="00C647B9"/>
    <w:rsid w:val="00C71530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2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2</cp:revision>
  <cp:lastPrinted>2014-06-12T17:29:00Z</cp:lastPrinted>
  <dcterms:created xsi:type="dcterms:W3CDTF">2014-08-14T03:33:00Z</dcterms:created>
  <dcterms:modified xsi:type="dcterms:W3CDTF">2014-08-14T03:33:00Z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