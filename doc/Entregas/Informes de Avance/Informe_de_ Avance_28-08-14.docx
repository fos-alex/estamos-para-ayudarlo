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Default="005D7EC8" w:rsidP="005D7EC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D570F7" w:rsidRDefault="00D570F7" w:rsidP="00D570F7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WEB, Login Mobile</w:t>
            </w:r>
          </w:p>
          <w:p w:rsidR="00D570F7" w:rsidRDefault="00D570F7" w:rsidP="00D570F7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Listas de Compras</w:t>
            </w:r>
          </w:p>
          <w:p w:rsidR="00D570F7" w:rsidRDefault="00D570F7" w:rsidP="00D570F7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Estilos Mobile</w:t>
            </w:r>
          </w:p>
          <w:p w:rsidR="00D570F7" w:rsidRDefault="00D570F7" w:rsidP="00D570F7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Poster</w:t>
            </w:r>
          </w:p>
          <w:p w:rsidR="00023237" w:rsidRPr="005D7EC8" w:rsidRDefault="00023237" w:rsidP="00023237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F258C" w:rsidRDefault="00D570F7" w:rsidP="00AF258C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Compartir Listas</w:t>
            </w:r>
          </w:p>
          <w:p w:rsidR="00D570F7" w:rsidRDefault="00D570F7" w:rsidP="00AF258C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</w:t>
            </w:r>
          </w:p>
          <w:p w:rsidR="00D570F7" w:rsidRPr="00AF258C" w:rsidRDefault="00D570F7" w:rsidP="00AF258C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Promociones.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2E0D4A" w:rsidRPr="00A026C7" w:rsidRDefault="002E0D4A" w:rsidP="002E0D4A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2E0D4A" w:rsidRPr="00AF258C" w:rsidRDefault="00AF258C" w:rsidP="002E0D4A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ABM Mapas, Lector QR, Lector NFC</w:t>
            </w:r>
          </w:p>
          <w:p w:rsidR="00AF258C" w:rsidRDefault="00AF258C" w:rsidP="002E0D4A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AF258C">
              <w:rPr>
                <w:rFonts w:ascii="Arial" w:hAnsi="Arial" w:cs="Arial"/>
              </w:rPr>
              <w:t>Revisión y Pruebas de implementaciones.</w:t>
            </w:r>
          </w:p>
          <w:p w:rsidR="00D570F7" w:rsidRPr="00AF258C" w:rsidRDefault="00D570F7" w:rsidP="002E0D4A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Masivas y Precios cuidados.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D570F7" w:rsidRDefault="00D570F7" w:rsidP="00D570F7">
            <w:pPr>
              <w:widowControl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Cs w:val="24"/>
                <w:lang w:val="es-AR" w:eastAsia="es-AR"/>
              </w:rPr>
            </w:pPr>
            <w:r>
              <w:rPr>
                <w:rFonts w:ascii="Arial" w:hAnsi="Arial" w:cs="Arial"/>
                <w:szCs w:val="24"/>
                <w:lang w:val="es-AR" w:eastAsia="es-AR"/>
              </w:rPr>
              <w:t>Estadísticas de productos</w:t>
            </w:r>
          </w:p>
          <w:p w:rsidR="002E0D4A" w:rsidRPr="00D570F7" w:rsidRDefault="00D570F7" w:rsidP="00D570F7">
            <w:pPr>
              <w:widowControl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  <w:lang w:val="es-AR" w:eastAsia="es-AR"/>
              </w:rPr>
              <w:t>Gestión de mapas</w:t>
            </w:r>
            <w:r w:rsidRPr="00D570F7">
              <w:rPr>
                <w:rFonts w:ascii="Arial" w:hAnsi="Arial" w:cs="Arial"/>
                <w:szCs w:val="24"/>
                <w:lang w:val="es-AR" w:eastAsia="es-AR"/>
              </w:rPr>
              <w:t xml:space="preserve"> (</w:t>
            </w:r>
            <w:r>
              <w:rPr>
                <w:rFonts w:ascii="Arial" w:hAnsi="Arial" w:cs="Arial"/>
                <w:szCs w:val="24"/>
                <w:lang w:val="es-AR" w:eastAsia="es-AR"/>
              </w:rPr>
              <w:t>descarga, actualizar y borrar mapa)</w:t>
            </w:r>
            <w:r w:rsidRPr="00D570F7">
              <w:rPr>
                <w:rFonts w:ascii="Arial" w:hAnsi="Arial" w:cs="Arial"/>
              </w:rPr>
              <w:t xml:space="preserve"> </w:t>
            </w: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4D1E31" w:rsidP="002E0D4A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Bugs y errores en desarrollo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4D1E31" w:rsidRDefault="004D1E31" w:rsidP="004D1E31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detectaron bugs en el desarrollo, lo que generó atrasos en otras partes de la app.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4F230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4F230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4F230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4F230A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4F230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AD6" w:rsidRDefault="00375AD6">
      <w:r>
        <w:separator/>
      </w:r>
    </w:p>
  </w:endnote>
  <w:endnote w:type="continuationSeparator" w:id="1">
    <w:p w:rsidR="00375AD6" w:rsidRDefault="00375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4F230A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4F230A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D1E3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AD6" w:rsidRDefault="00375AD6">
      <w:r>
        <w:separator/>
      </w:r>
    </w:p>
  </w:footnote>
  <w:footnote w:type="continuationSeparator" w:id="1">
    <w:p w:rsidR="00375AD6" w:rsidRDefault="00375A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4F230A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4F230A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4F230A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D570F7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28</w:t>
          </w:r>
          <w:r w:rsidR="00060DC6">
            <w:rPr>
              <w:rFonts w:ascii="Univers (W1)" w:hAnsi="Univers (W1)"/>
              <w:b/>
            </w:rPr>
            <w:t>-0</w:t>
          </w:r>
          <w:r w:rsidR="002E0D4A">
            <w:rPr>
              <w:rFonts w:ascii="Univers (W1)" w:hAnsi="Univers (W1)"/>
              <w:b/>
            </w:rPr>
            <w:t>8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0A74E4"/>
    <w:multiLevelType w:val="hybridMultilevel"/>
    <w:tmpl w:val="44943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70B48"/>
    <w:multiLevelType w:val="hybridMultilevel"/>
    <w:tmpl w:val="087A8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20"/>
  </w:num>
  <w:num w:numId="22">
    <w:abstractNumId w:val="24"/>
  </w:num>
  <w:num w:numId="23">
    <w:abstractNumId w:val="14"/>
  </w:num>
  <w:num w:numId="24">
    <w:abstractNumId w:val="17"/>
  </w:num>
  <w:num w:numId="25">
    <w:abstractNumId w:val="4"/>
  </w:num>
  <w:num w:numId="26">
    <w:abstractNumId w:val="24"/>
  </w:num>
  <w:num w:numId="27">
    <w:abstractNumId w:val="6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0F5F6D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0D4A"/>
    <w:rsid w:val="002E6A8F"/>
    <w:rsid w:val="00301E0A"/>
    <w:rsid w:val="003066E5"/>
    <w:rsid w:val="00314104"/>
    <w:rsid w:val="00315AB7"/>
    <w:rsid w:val="00316348"/>
    <w:rsid w:val="00317962"/>
    <w:rsid w:val="00375AD6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D1E31"/>
    <w:rsid w:val="004E226E"/>
    <w:rsid w:val="004F230A"/>
    <w:rsid w:val="00581753"/>
    <w:rsid w:val="005A061D"/>
    <w:rsid w:val="005A3EC2"/>
    <w:rsid w:val="005D7EC8"/>
    <w:rsid w:val="00641987"/>
    <w:rsid w:val="00646577"/>
    <w:rsid w:val="00670A97"/>
    <w:rsid w:val="00670F78"/>
    <w:rsid w:val="006B4DCF"/>
    <w:rsid w:val="006B6611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C54B2"/>
    <w:rsid w:val="009E69D8"/>
    <w:rsid w:val="00A026C7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AF258C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D2CD7"/>
    <w:rsid w:val="00CF5F47"/>
    <w:rsid w:val="00D373E0"/>
    <w:rsid w:val="00D570F7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galicia</cp:lastModifiedBy>
  <cp:revision>2</cp:revision>
  <cp:lastPrinted>2014-06-12T17:29:00Z</cp:lastPrinted>
  <dcterms:created xsi:type="dcterms:W3CDTF">2014-08-28T20:55:00Z</dcterms:created>
  <dcterms:modified xsi:type="dcterms:W3CDTF">2014-08-28T20:55:00Z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