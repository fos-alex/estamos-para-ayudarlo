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670F78" w:rsidRDefault="00881F7F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proyecto</w:t>
            </w:r>
          </w:p>
          <w:p w:rsidR="00670F78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Estimación de Costos.</w:t>
            </w:r>
          </w:p>
          <w:p w:rsidR="00670F78" w:rsidRPr="003066E5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</w:t>
            </w: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AA481A" w:rsidRDefault="00670F78" w:rsidP="00AA481A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proyecto.</w:t>
            </w:r>
          </w:p>
          <w:p w:rsidR="00670F78" w:rsidRDefault="00670F78" w:rsidP="00AA481A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pasaron a los documentos a los formatos de la cátedra.</w:t>
            </w:r>
          </w:p>
          <w:p w:rsidR="00670F78" w:rsidRPr="00AA481A" w:rsidRDefault="00881F7F" w:rsidP="00881F7F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="00670F78">
              <w:rPr>
                <w:rFonts w:ascii="Arial" w:hAnsi="Arial" w:cs="Arial"/>
              </w:rPr>
              <w:t>stimación de Costos.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F80C28" w:rsidRPr="00EB4B63" w:rsidRDefault="00F80C28" w:rsidP="00F80C28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Realizar las modificaciones pedidas</w:t>
            </w:r>
            <w:r w:rsidR="00AA481A">
              <w:rPr>
                <w:rFonts w:ascii="Arial" w:hAnsi="Arial" w:cs="Arial"/>
              </w:rPr>
              <w:t xml:space="preserve"> del Acta de proyecto.</w:t>
            </w:r>
          </w:p>
          <w:p w:rsidR="00EB4B63" w:rsidRPr="00646577" w:rsidRDefault="00EB4B63" w:rsidP="00F80C28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 xml:space="preserve">Definición de Arquitectura Web, Tecnología </w:t>
            </w:r>
            <w:proofErr w:type="spellStart"/>
            <w:r>
              <w:rPr>
                <w:rFonts w:ascii="Arial" w:hAnsi="Arial" w:cs="Arial"/>
              </w:rPr>
              <w:t>App</w:t>
            </w:r>
            <w:proofErr w:type="spellEnd"/>
            <w:r>
              <w:rPr>
                <w:rFonts w:ascii="Arial" w:hAnsi="Arial" w:cs="Arial"/>
              </w:rPr>
              <w:t xml:space="preserve"> Web y Diseño de BD.</w:t>
            </w:r>
          </w:p>
          <w:p w:rsidR="00646577" w:rsidRDefault="00646577" w:rsidP="00F80C28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Configuración de entorno de desarrollo y pruebas de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framework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EB4B63" w:rsidRPr="00EB4B63" w:rsidRDefault="00EB4B63" w:rsidP="00EB4B63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 xml:space="preserve">Comenzar con </w:t>
            </w:r>
            <w:r w:rsidRPr="00EB4B63">
              <w:rPr>
                <w:rFonts w:ascii="Arial" w:hAnsi="Arial" w:cs="Arial"/>
              </w:rPr>
              <w:t>Matriz de Roles y responsabilidades,</w:t>
            </w:r>
            <w:r>
              <w:rPr>
                <w:rFonts w:ascii="Arial" w:hAnsi="Arial" w:cs="Arial"/>
              </w:rPr>
              <w:t xml:space="preserve"> </w:t>
            </w:r>
            <w:r w:rsidRPr="00EB4B63">
              <w:rPr>
                <w:rFonts w:ascii="Arial" w:hAnsi="Arial" w:cs="Arial"/>
              </w:rPr>
              <w:t>Matriz de comunicaciones</w:t>
            </w:r>
            <w:r>
              <w:rPr>
                <w:rFonts w:ascii="Arial" w:hAnsi="Arial" w:cs="Arial"/>
              </w:rPr>
              <w:t>, WBS y Análisis de riesgos.</w:t>
            </w:r>
          </w:p>
          <w:p w:rsidR="00EB4B63" w:rsidRDefault="00EB4B63" w:rsidP="00EB4B63">
            <w:pPr>
              <w:pStyle w:val="Tabletext"/>
              <w:numPr>
                <w:ilvl w:val="0"/>
                <w:numId w:val="23"/>
              </w:numPr>
              <w:jc w:val="both"/>
            </w:pPr>
          </w:p>
        </w:tc>
      </w:tr>
    </w:tbl>
    <w:p w:rsidR="001E4944" w:rsidRPr="003066E5" w:rsidRDefault="001E4944">
      <w:pPr>
        <w:rPr>
          <w:rFonts w:ascii="Arial" w:hAnsi="Arial" w:cs="Arial"/>
        </w:rPr>
      </w:pPr>
    </w:p>
    <w:p w:rsidR="000A3A4A" w:rsidRPr="003066E5" w:rsidRDefault="000A3A4A">
      <w:pPr>
        <w:rPr>
          <w:rFonts w:ascii="Arial" w:hAnsi="Arial" w:cs="Arial"/>
        </w:rPr>
      </w:pPr>
    </w:p>
    <w:p w:rsidR="001E4944" w:rsidRDefault="001E4944">
      <w:pPr>
        <w:pStyle w:val="Ttulo"/>
        <w:rPr>
          <w:sz w:val="28"/>
        </w:rPr>
      </w:pPr>
      <w:r>
        <w:rPr>
          <w:sz w:val="28"/>
        </w:rPr>
        <w:t>Problemas Presentados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AA481A" w:rsidP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Parciales de otras materias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3066E5" w:rsidRDefault="00AA481A">
            <w:pPr>
              <w:pStyle w:val="Tabletext"/>
              <w:ind w:left="17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nos dificultó avanzar con proyecto debido a parciales y entregas de </w:t>
            </w:r>
            <w:proofErr w:type="spellStart"/>
            <w:r>
              <w:rPr>
                <w:rFonts w:ascii="Arial" w:hAnsi="Arial" w:cs="Arial"/>
              </w:rPr>
              <w:t>tps</w:t>
            </w:r>
            <w:proofErr w:type="spellEnd"/>
            <w:r>
              <w:rPr>
                <w:rFonts w:ascii="Arial" w:hAnsi="Arial" w:cs="Arial"/>
              </w:rPr>
              <w:t xml:space="preserve"> de otras materias.</w:t>
            </w:r>
          </w:p>
        </w:tc>
      </w:tr>
    </w:tbl>
    <w:p w:rsidR="001E4944" w:rsidRDefault="001E4944">
      <w:pPr>
        <w:pStyle w:val="Ttulo"/>
        <w:rPr>
          <w:sz w:val="12"/>
        </w:rPr>
      </w:pPr>
    </w:p>
    <w:p w:rsidR="000A3A4A" w:rsidRDefault="000A3A4A">
      <w:pPr>
        <w:pStyle w:val="Ttulo"/>
        <w:rPr>
          <w:sz w:val="28"/>
        </w:rPr>
      </w:pPr>
    </w:p>
    <w:p w:rsidR="00BE453C" w:rsidRPr="003066E5" w:rsidRDefault="00BE453C" w:rsidP="00BE453C">
      <w:pPr>
        <w:pStyle w:val="Ttulo"/>
        <w:rPr>
          <w:sz w:val="28"/>
        </w:rPr>
      </w:pPr>
      <w:r w:rsidRPr="003066E5">
        <w:rPr>
          <w:sz w:val="28"/>
        </w:rPr>
        <w:t>Integrantes</w:t>
      </w:r>
    </w:p>
    <w:p w:rsidR="00BE453C" w:rsidRDefault="00BE453C" w:rsidP="00BE453C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A4243A" w:rsidTr="00EE27C0">
        <w:tc>
          <w:tcPr>
            <w:tcW w:w="1418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3066E5" w:rsidRDefault="00714F3C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7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3066E5" w:rsidRDefault="00714F3C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8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3066E5" w:rsidRDefault="00714F3C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9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3066E5" w:rsidRDefault="00714F3C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hyperlink r:id="rId10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3066E5" w:rsidRDefault="00714F3C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1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1D604F" w:rsidRDefault="001D604F" w:rsidP="00BE453C"/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</w:t>
      </w:r>
      <w:proofErr w:type="spellStart"/>
      <w:r w:rsidR="00A84B3C">
        <w:rPr>
          <w:rFonts w:ascii="Arial" w:hAnsi="Arial" w:cs="Arial"/>
          <w:i/>
          <w:sz w:val="22"/>
          <w:szCs w:val="22"/>
        </w:rPr>
        <w:t>Tomassino</w:t>
      </w:r>
      <w:proofErr w:type="spellEnd"/>
      <w:r w:rsidR="00A84B3C">
        <w:rPr>
          <w:rFonts w:ascii="Arial" w:hAnsi="Arial" w:cs="Arial"/>
          <w:i/>
          <w:sz w:val="22"/>
          <w:szCs w:val="22"/>
        </w:rPr>
        <w:t>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</w:t>
      </w:r>
      <w:proofErr w:type="spellStart"/>
      <w:r w:rsidR="008E08E6">
        <w:rPr>
          <w:rFonts w:ascii="Arial" w:hAnsi="Arial" w:cs="Arial"/>
          <w:i/>
          <w:sz w:val="22"/>
          <w:szCs w:val="22"/>
        </w:rPr>
        <w:t>Eribe</w:t>
      </w:r>
      <w:proofErr w:type="spellEnd"/>
      <w:r w:rsidR="008E08E6">
        <w:rPr>
          <w:rFonts w:ascii="Arial" w:hAnsi="Arial" w:cs="Arial"/>
          <w:i/>
          <w:sz w:val="22"/>
          <w:szCs w:val="22"/>
        </w:rPr>
        <w:t>.</w:t>
      </w:r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lastRenderedPageBreak/>
        <w:t>Controller</w:t>
      </w:r>
      <w:proofErr w:type="spellEnd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A84B3C" w:rsidRPr="008E08E6">
        <w:rPr>
          <w:rFonts w:ascii="Arial" w:hAnsi="Arial" w:cs="Arial"/>
          <w:i/>
          <w:sz w:val="22"/>
          <w:szCs w:val="22"/>
        </w:rPr>
        <w:t>Ing. Gabriela Salem.</w:t>
      </w:r>
    </w:p>
    <w:sectPr w:rsidR="00BE453C" w:rsidRPr="008E08E6" w:rsidSect="00EB3BA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E06" w:rsidRDefault="003F2E06">
      <w:r>
        <w:separator/>
      </w:r>
    </w:p>
  </w:endnote>
  <w:endnote w:type="continuationSeparator" w:id="0">
    <w:p w:rsidR="003F2E06" w:rsidRDefault="003F2E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714F3C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714F3C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81F7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104" w:rsidRDefault="0031410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E06" w:rsidRDefault="003F2E06">
      <w:r>
        <w:separator/>
      </w:r>
    </w:p>
  </w:footnote>
  <w:footnote w:type="continuationSeparator" w:id="0">
    <w:p w:rsidR="003F2E06" w:rsidRDefault="003F2E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104" w:rsidRDefault="0031410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714F3C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pt;height:26.2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Mobi-Help</w:t>
          </w:r>
          <w:proofErr w:type="spellEnd"/>
        </w:p>
      </w:tc>
      <w:tc>
        <w:tcPr>
          <w:tcW w:w="1811" w:type="dxa"/>
          <w:vMerge w:val="restart"/>
          <w:vAlign w:val="center"/>
        </w:tcPr>
        <w:p w:rsidR="008E1019" w:rsidRDefault="00714F3C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 w:rsidRPr="00714F3C">
            <w:rPr>
              <w:rFonts w:ascii="Univers (W1)" w:hAnsi="Univers (W1)"/>
              <w:lang w:val="es-AR"/>
            </w:rPr>
            <w:pict>
              <v:shape id="_x0000_i1026" type="#_x0000_t75" style="width:79.5pt;height:24.7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670F78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15</w:t>
          </w:r>
          <w:r w:rsidR="00060DC6">
            <w:rPr>
              <w:rFonts w:ascii="Univers (W1)" w:hAnsi="Univers (W1)"/>
              <w:b/>
            </w:rPr>
            <w:t>-05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104" w:rsidRDefault="0031410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266C5"/>
    <w:rsid w:val="00027E93"/>
    <w:rsid w:val="00060CBC"/>
    <w:rsid w:val="00060DC6"/>
    <w:rsid w:val="000A35E3"/>
    <w:rsid w:val="000A3A4A"/>
    <w:rsid w:val="001441FC"/>
    <w:rsid w:val="0017386F"/>
    <w:rsid w:val="001D604F"/>
    <w:rsid w:val="001E4944"/>
    <w:rsid w:val="002500AD"/>
    <w:rsid w:val="002A1ABC"/>
    <w:rsid w:val="003066E5"/>
    <w:rsid w:val="00314104"/>
    <w:rsid w:val="00315AB7"/>
    <w:rsid w:val="00317962"/>
    <w:rsid w:val="003870C0"/>
    <w:rsid w:val="003F2E06"/>
    <w:rsid w:val="003F69E1"/>
    <w:rsid w:val="00407624"/>
    <w:rsid w:val="00444B69"/>
    <w:rsid w:val="00581753"/>
    <w:rsid w:val="00646577"/>
    <w:rsid w:val="00670A97"/>
    <w:rsid w:val="00670F78"/>
    <w:rsid w:val="00714F3C"/>
    <w:rsid w:val="007C530F"/>
    <w:rsid w:val="00853CAC"/>
    <w:rsid w:val="00876D70"/>
    <w:rsid w:val="00881F7F"/>
    <w:rsid w:val="008E08E6"/>
    <w:rsid w:val="008E1019"/>
    <w:rsid w:val="0093246D"/>
    <w:rsid w:val="0096043A"/>
    <w:rsid w:val="009A1F76"/>
    <w:rsid w:val="009B3DBC"/>
    <w:rsid w:val="009E69D8"/>
    <w:rsid w:val="00A1268D"/>
    <w:rsid w:val="00A27F5A"/>
    <w:rsid w:val="00A66C1B"/>
    <w:rsid w:val="00A84B3C"/>
    <w:rsid w:val="00AA481A"/>
    <w:rsid w:val="00AB1699"/>
    <w:rsid w:val="00BB6B1F"/>
    <w:rsid w:val="00BE41B3"/>
    <w:rsid w:val="00BE453C"/>
    <w:rsid w:val="00BF2B1A"/>
    <w:rsid w:val="00C16F42"/>
    <w:rsid w:val="00C647B9"/>
    <w:rsid w:val="00C83D31"/>
    <w:rsid w:val="00D803C9"/>
    <w:rsid w:val="00D8691C"/>
    <w:rsid w:val="00DE56D5"/>
    <w:rsid w:val="00E248CA"/>
    <w:rsid w:val="00E327D2"/>
    <w:rsid w:val="00EB3BAB"/>
    <w:rsid w:val="00EB4B63"/>
    <w:rsid w:val="00EE27C0"/>
    <w:rsid w:val="00F80C28"/>
    <w:rsid w:val="00FA6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basedOn w:val="Fuentedeprrafopredeter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fos.alex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</Template>
  <TotalTime>8</TotalTime>
  <Pages>2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Pato</cp:lastModifiedBy>
  <cp:revision>7</cp:revision>
  <cp:lastPrinted>2009-03-24T22:43:00Z</cp:lastPrinted>
  <dcterms:created xsi:type="dcterms:W3CDTF">2014-05-15T03:32:00Z</dcterms:created>
  <dcterms:modified xsi:type="dcterms:W3CDTF">2014-05-18T18:19:00Z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