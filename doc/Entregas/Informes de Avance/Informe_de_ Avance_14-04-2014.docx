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Propuestas </w:t>
            </w:r>
            <w:r w:rsidRPr="00EE27C0">
              <w:rPr>
                <w:rFonts w:ascii="Arial" w:hAnsi="Arial" w:cs="Arial"/>
              </w:rPr>
              <w:t>para el proyecto</w:t>
            </w:r>
            <w:r w:rsidR="00853CAC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3066E5" w:rsidRDefault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Proyecto “Estamos para ayudarlo” (E.P.A).</w:t>
            </w:r>
          </w:p>
          <w:p w:rsidR="001E4944" w:rsidRPr="003066E5" w:rsidRDefault="001E4944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Default="00EE27C0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Investigar tecnologías.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E4944" w:rsidRP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Alcance.</w:t>
            </w:r>
          </w:p>
          <w:p w:rsidR="00EE27C0" w:rsidRP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funcionalidades.</w:t>
            </w:r>
          </w:p>
          <w:p w:rsid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tecnologías.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AB28A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AB28A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AB28A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AB28A2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AB28A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BE453C" w:rsidRDefault="00BE453C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AB28A2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A3C" w:rsidRDefault="00675A3C">
      <w:r>
        <w:separator/>
      </w:r>
    </w:p>
  </w:endnote>
  <w:endnote w:type="continuationSeparator" w:id="0">
    <w:p w:rsidR="00675A3C" w:rsidRDefault="00675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AB28A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AB28A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22A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A3C" w:rsidRDefault="00675A3C">
      <w:r>
        <w:separator/>
      </w:r>
    </w:p>
  </w:footnote>
  <w:footnote w:type="continuationSeparator" w:id="0">
    <w:p w:rsidR="00675A3C" w:rsidRDefault="00675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AB28A2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8E1019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841F8">
            <w:rPr>
              <w:rFonts w:ascii="Univers (W1)" w:hAnsi="Univers (W1)"/>
              <w:b/>
            </w:rPr>
            <w:t xml:space="preserve">&lt;LOGO </w:t>
          </w:r>
          <w:r>
            <w:rPr>
              <w:rFonts w:ascii="Univers (W1)" w:hAnsi="Univers (W1)"/>
              <w:b/>
            </w:rPr>
            <w:t>EMPRESA SOLICITANTE</w:t>
          </w:r>
          <w:r w:rsidRPr="002841F8">
            <w:rPr>
              <w:rFonts w:ascii="Univers (W1)" w:hAnsi="Univers (W1)"/>
              <w:b/>
            </w:rPr>
            <w:t>&gt;</w: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14-04-2014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DF2EFB"/>
    <w:multiLevelType w:val="multilevel"/>
    <w:tmpl w:val="23DE6A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ED3676"/>
    <w:multiLevelType w:val="hybridMultilevel"/>
    <w:tmpl w:val="F08E09AE"/>
    <w:lvl w:ilvl="0" w:tplc="F140A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545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C0D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6E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187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46C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47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12CD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82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21"/>
  </w:num>
  <w:num w:numId="23">
    <w:abstractNumId w:val="12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A35E3"/>
    <w:rsid w:val="000A3A4A"/>
    <w:rsid w:val="0017386F"/>
    <w:rsid w:val="001D604F"/>
    <w:rsid w:val="001E4944"/>
    <w:rsid w:val="002500AD"/>
    <w:rsid w:val="003066E5"/>
    <w:rsid w:val="00407624"/>
    <w:rsid w:val="00444B69"/>
    <w:rsid w:val="00581753"/>
    <w:rsid w:val="00670A97"/>
    <w:rsid w:val="00675A3C"/>
    <w:rsid w:val="007C530F"/>
    <w:rsid w:val="00853CAC"/>
    <w:rsid w:val="00876D70"/>
    <w:rsid w:val="008E08E6"/>
    <w:rsid w:val="008E1019"/>
    <w:rsid w:val="0096043A"/>
    <w:rsid w:val="009E69D8"/>
    <w:rsid w:val="00A1268D"/>
    <w:rsid w:val="00A822A2"/>
    <w:rsid w:val="00A84B3C"/>
    <w:rsid w:val="00AB28A2"/>
    <w:rsid w:val="00BE41B3"/>
    <w:rsid w:val="00BE453C"/>
    <w:rsid w:val="00C647B9"/>
    <w:rsid w:val="00D803C9"/>
    <w:rsid w:val="00D8691C"/>
    <w:rsid w:val="00DE56D5"/>
    <w:rsid w:val="00E248CA"/>
    <w:rsid w:val="00E327D2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A2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AB28A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B28A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B28A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B28A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B28A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B28A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B28A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B28A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B28A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B28A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B28A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B28A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B28A2"/>
    <w:pPr>
      <w:ind w:left="900" w:hanging="900"/>
    </w:pPr>
  </w:style>
  <w:style w:type="paragraph" w:styleId="TDC1">
    <w:name w:val="toc 1"/>
    <w:basedOn w:val="Normal"/>
    <w:next w:val="Normal"/>
    <w:semiHidden/>
    <w:rsid w:val="00AB28A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AB28A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B28A2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AB28A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B28A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B28A2"/>
  </w:style>
  <w:style w:type="paragraph" w:customStyle="1" w:styleId="MainTitle">
    <w:name w:val="Main Title"/>
    <w:basedOn w:val="Normal"/>
    <w:rsid w:val="00AB28A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AB28A2"/>
    <w:pPr>
      <w:ind w:left="720" w:hanging="432"/>
    </w:pPr>
  </w:style>
  <w:style w:type="paragraph" w:customStyle="1" w:styleId="Tabletext">
    <w:name w:val="Tabletext"/>
    <w:basedOn w:val="Normal"/>
    <w:rsid w:val="00AB28A2"/>
    <w:pPr>
      <w:keepLines/>
      <w:spacing w:after="120"/>
    </w:pPr>
  </w:style>
  <w:style w:type="paragraph" w:styleId="Textoindependiente">
    <w:name w:val="Body Text"/>
    <w:basedOn w:val="Normal"/>
    <w:rsid w:val="00AB28A2"/>
    <w:pPr>
      <w:keepLines/>
      <w:spacing w:after="120"/>
      <w:ind w:left="720"/>
    </w:pPr>
  </w:style>
  <w:style w:type="paragraph" w:customStyle="1" w:styleId="Bullet2">
    <w:name w:val="Bullet2"/>
    <w:basedOn w:val="Normal"/>
    <w:rsid w:val="00AB28A2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AB28A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AB28A2"/>
    <w:rPr>
      <w:sz w:val="20"/>
      <w:vertAlign w:val="superscript"/>
    </w:rPr>
  </w:style>
  <w:style w:type="paragraph" w:styleId="Textonotapie">
    <w:name w:val="footnote text"/>
    <w:basedOn w:val="Normal"/>
    <w:semiHidden/>
    <w:rsid w:val="00AB28A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AB28A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B28A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B28A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B28A2"/>
    <w:pPr>
      <w:ind w:left="600"/>
    </w:pPr>
  </w:style>
  <w:style w:type="paragraph" w:styleId="TDC5">
    <w:name w:val="toc 5"/>
    <w:basedOn w:val="Normal"/>
    <w:next w:val="Normal"/>
    <w:semiHidden/>
    <w:rsid w:val="00AB28A2"/>
    <w:pPr>
      <w:ind w:left="800"/>
    </w:pPr>
  </w:style>
  <w:style w:type="paragraph" w:styleId="TDC6">
    <w:name w:val="toc 6"/>
    <w:basedOn w:val="Normal"/>
    <w:next w:val="Normal"/>
    <w:semiHidden/>
    <w:rsid w:val="00AB28A2"/>
    <w:pPr>
      <w:ind w:left="1000"/>
    </w:pPr>
  </w:style>
  <w:style w:type="paragraph" w:styleId="TDC7">
    <w:name w:val="toc 7"/>
    <w:basedOn w:val="Normal"/>
    <w:next w:val="Normal"/>
    <w:semiHidden/>
    <w:rsid w:val="00AB28A2"/>
    <w:pPr>
      <w:ind w:left="1200"/>
    </w:pPr>
  </w:style>
  <w:style w:type="paragraph" w:styleId="TDC8">
    <w:name w:val="toc 8"/>
    <w:basedOn w:val="Normal"/>
    <w:next w:val="Normal"/>
    <w:semiHidden/>
    <w:rsid w:val="00AB28A2"/>
    <w:pPr>
      <w:ind w:left="1400"/>
    </w:pPr>
  </w:style>
  <w:style w:type="paragraph" w:styleId="TDC9">
    <w:name w:val="toc 9"/>
    <w:basedOn w:val="Normal"/>
    <w:next w:val="Normal"/>
    <w:semiHidden/>
    <w:rsid w:val="00AB28A2"/>
    <w:pPr>
      <w:ind w:left="1600"/>
    </w:pPr>
  </w:style>
  <w:style w:type="paragraph" w:styleId="Textoindependiente2">
    <w:name w:val="Body Text 2"/>
    <w:basedOn w:val="Normal"/>
    <w:rsid w:val="00AB28A2"/>
    <w:rPr>
      <w:i/>
      <w:color w:val="0000FF"/>
    </w:rPr>
  </w:style>
  <w:style w:type="paragraph" w:styleId="Sangradetextonormal">
    <w:name w:val="Body Text Indent"/>
    <w:basedOn w:val="Normal"/>
    <w:rsid w:val="00AB28A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B28A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B28A2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28A2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AB28A2"/>
    <w:rPr>
      <w:color w:val="0000FF"/>
      <w:u w:val="single"/>
    </w:rPr>
  </w:style>
  <w:style w:type="paragraph" w:customStyle="1" w:styleId="EncabezadoTitulos">
    <w:name w:val="EncabezadoTitulos"/>
    <w:basedOn w:val="Encabezado"/>
    <w:rsid w:val="00AB28A2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5</cp:revision>
  <cp:lastPrinted>2009-03-24T22:43:00Z</cp:lastPrinted>
  <dcterms:created xsi:type="dcterms:W3CDTF">2014-05-10T17:05:00Z</dcterms:created>
  <dcterms:modified xsi:type="dcterms:W3CDTF">2014-05-10T17:46:00Z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