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670F78" w:rsidRDefault="00881F7F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Costos.</w:t>
            </w:r>
          </w:p>
          <w:p w:rsidR="00670F78" w:rsidRPr="003066E5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481A" w:rsidRDefault="00670F78" w:rsidP="00AA481A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proyecto.</w:t>
            </w:r>
          </w:p>
          <w:p w:rsidR="00670F78" w:rsidRDefault="00881F7F" w:rsidP="00881F7F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670F78">
              <w:rPr>
                <w:rFonts w:ascii="Arial" w:hAnsi="Arial" w:cs="Arial"/>
              </w:rPr>
              <w:t>stimación de Costos.</w:t>
            </w:r>
          </w:p>
          <w:p w:rsidR="00E52429" w:rsidRPr="00E52429" w:rsidRDefault="00E52429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E52429" w:rsidRDefault="00E52429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Roles y Responsabilidades.</w:t>
            </w:r>
          </w:p>
          <w:p w:rsidR="00E52429" w:rsidRPr="006B4DCF" w:rsidRDefault="00E52429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Comu</w:t>
            </w:r>
            <w:r w:rsidRPr="006B4DCF">
              <w:rPr>
                <w:rFonts w:ascii="Arial" w:hAnsi="Arial" w:cs="Arial"/>
              </w:rPr>
              <w:t>nicaciones.</w:t>
            </w:r>
          </w:p>
          <w:p w:rsidR="00646577" w:rsidRPr="006B4DCF" w:rsidRDefault="00E52429" w:rsidP="00E52429">
            <w:pPr>
              <w:pStyle w:val="Tabletext"/>
              <w:numPr>
                <w:ilvl w:val="0"/>
                <w:numId w:val="23"/>
              </w:numPr>
            </w:pPr>
            <w:r w:rsidRPr="006B4DCF">
              <w:rPr>
                <w:rFonts w:ascii="Arial" w:hAnsi="Arial" w:cs="Arial"/>
              </w:rPr>
              <w:t>Informe de Relevamiento.</w:t>
            </w:r>
          </w:p>
          <w:p w:rsidR="006B4DCF" w:rsidRPr="006B4DCF" w:rsidRDefault="006B4DCF" w:rsidP="00E52429">
            <w:pPr>
              <w:pStyle w:val="Tabletext"/>
              <w:numPr>
                <w:ilvl w:val="0"/>
                <w:numId w:val="23"/>
              </w:numPr>
            </w:pPr>
            <w:r w:rsidRPr="006B4DCF">
              <w:rPr>
                <w:rFonts w:ascii="Arial" w:hAnsi="Arial" w:cs="Arial"/>
                <w:shd w:val="clear" w:color="auto" w:fill="FFFFFF"/>
              </w:rPr>
              <w:t xml:space="preserve">Investigación de roles y permisos en </w:t>
            </w:r>
            <w:proofErr w:type="spellStart"/>
            <w:r w:rsidRPr="006B4DCF">
              <w:rPr>
                <w:rFonts w:ascii="Arial" w:hAnsi="Arial" w:cs="Arial"/>
                <w:shd w:val="clear" w:color="auto" w:fill="FFFFFF"/>
              </w:rPr>
              <w:t>Bonfire</w:t>
            </w:r>
            <w:proofErr w:type="spellEnd"/>
            <w:r w:rsidRPr="006B4DCF">
              <w:rPr>
                <w:rFonts w:ascii="Arial" w:hAnsi="Arial" w:cs="Arial"/>
                <w:shd w:val="clear" w:color="auto" w:fill="FFFFFF"/>
              </w:rPr>
              <w:t>.</w:t>
            </w:r>
          </w:p>
          <w:p w:rsidR="006B4DCF" w:rsidRPr="006B4DCF" w:rsidRDefault="006B4DCF" w:rsidP="00E52429">
            <w:pPr>
              <w:pStyle w:val="Tabletext"/>
              <w:numPr>
                <w:ilvl w:val="0"/>
                <w:numId w:val="23"/>
              </w:numPr>
            </w:pPr>
            <w:r w:rsidRPr="006B4DCF">
              <w:rPr>
                <w:rFonts w:ascii="Arial" w:hAnsi="Arial" w:cs="Arial"/>
                <w:shd w:val="clear" w:color="auto" w:fill="FFFFFF"/>
              </w:rPr>
              <w:t xml:space="preserve">Creación de un esqueleto MVC para los </w:t>
            </w:r>
            <w:proofErr w:type="spellStart"/>
            <w:r w:rsidRPr="006B4DCF">
              <w:rPr>
                <w:rFonts w:ascii="Arial" w:hAnsi="Arial" w:cs="Arial"/>
                <w:shd w:val="clear" w:color="auto" w:fill="FFFFFF"/>
              </w:rPr>
              <w:t>modulos</w:t>
            </w:r>
            <w:proofErr w:type="spellEnd"/>
            <w:r w:rsidRPr="006B4DCF">
              <w:rPr>
                <w:rFonts w:ascii="Arial" w:hAnsi="Arial" w:cs="Arial"/>
                <w:shd w:val="clear" w:color="auto" w:fill="FFFFFF"/>
              </w:rPr>
              <w:t xml:space="preserve"> Supermercado, Mapas y Productos.</w:t>
            </w:r>
          </w:p>
          <w:p w:rsidR="006B4DCF" w:rsidRDefault="006B4DCF" w:rsidP="00E52429">
            <w:pPr>
              <w:pStyle w:val="Tabletext"/>
              <w:numPr>
                <w:ilvl w:val="0"/>
                <w:numId w:val="23"/>
              </w:numPr>
            </w:pPr>
            <w:r w:rsidRPr="006B4DCF">
              <w:rPr>
                <w:rFonts w:ascii="Arial" w:hAnsi="Arial" w:cs="Arial"/>
                <w:shd w:val="clear" w:color="auto" w:fill="FFFFFF"/>
              </w:rPr>
              <w:t xml:space="preserve">Creación de un servicio que chequea los datos de </w:t>
            </w:r>
            <w:proofErr w:type="spellStart"/>
            <w:r w:rsidRPr="006B4DCF">
              <w:rPr>
                <w:rFonts w:ascii="Arial" w:hAnsi="Arial" w:cs="Arial"/>
                <w:shd w:val="clear" w:color="auto" w:fill="FFFFFF"/>
              </w:rPr>
              <w:t>login</w:t>
            </w:r>
            <w:proofErr w:type="spellEnd"/>
            <w:r w:rsidRPr="006B4DCF">
              <w:rPr>
                <w:rFonts w:ascii="Arial" w:hAnsi="Arial" w:cs="Arial"/>
                <w:shd w:val="clear" w:color="auto" w:fill="FFFFFF"/>
              </w:rPr>
              <w:t xml:space="preserve"> de un usuario desde la </w:t>
            </w:r>
            <w:proofErr w:type="spellStart"/>
            <w:r w:rsidRPr="006B4DCF">
              <w:rPr>
                <w:rFonts w:ascii="Arial" w:hAnsi="Arial" w:cs="Arial"/>
                <w:shd w:val="clear" w:color="auto" w:fill="FFFFFF"/>
              </w:rPr>
              <w:t>Aplicion</w:t>
            </w:r>
            <w:proofErr w:type="spellEnd"/>
            <w:r w:rsidRPr="006B4DCF">
              <w:rPr>
                <w:rFonts w:ascii="Arial" w:hAnsi="Arial" w:cs="Arial"/>
                <w:shd w:val="clear" w:color="auto" w:fill="FFFFFF"/>
              </w:rPr>
              <w:t xml:space="preserve"> Mobile.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EB4B63" w:rsidRPr="00E52429" w:rsidRDefault="00E52429" w:rsidP="00E52429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WBS.</w:t>
            </w:r>
          </w:p>
          <w:p w:rsidR="00E52429" w:rsidRDefault="00E52429" w:rsidP="00E52429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Análisis de Riegos.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CF5F47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CF5F47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nos complicó ya que tuvimos que rehacerlo sin tener en cuenta el template.</w:t>
            </w: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D373E0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D373E0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D373E0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D373E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D373E0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lastRenderedPageBreak/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775" w:rsidRDefault="00190775">
      <w:r>
        <w:separator/>
      </w:r>
    </w:p>
  </w:endnote>
  <w:endnote w:type="continuationSeparator" w:id="0">
    <w:p w:rsidR="00190775" w:rsidRDefault="001907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D373E0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D373E0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B4DC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775" w:rsidRDefault="00190775">
      <w:r>
        <w:separator/>
      </w:r>
    </w:p>
  </w:footnote>
  <w:footnote w:type="continuationSeparator" w:id="0">
    <w:p w:rsidR="00190775" w:rsidRDefault="001907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D373E0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D373E0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D373E0">
            <w:rPr>
              <w:rFonts w:ascii="Univers (W1)" w:hAnsi="Univers (W1)"/>
              <w:lang w:val="es-AR"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E5242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22</w:t>
          </w:r>
          <w:r w:rsidR="00060DC6">
            <w:rPr>
              <w:rFonts w:ascii="Univers (W1)" w:hAnsi="Univers (W1)"/>
              <w:b/>
            </w:rPr>
            <w:t>-05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60CBC"/>
    <w:rsid w:val="00060DC6"/>
    <w:rsid w:val="000A35E3"/>
    <w:rsid w:val="000A3A4A"/>
    <w:rsid w:val="001441FC"/>
    <w:rsid w:val="0017386F"/>
    <w:rsid w:val="00190775"/>
    <w:rsid w:val="001D604F"/>
    <w:rsid w:val="001E4944"/>
    <w:rsid w:val="002500AD"/>
    <w:rsid w:val="0026737E"/>
    <w:rsid w:val="002A1ABC"/>
    <w:rsid w:val="003066E5"/>
    <w:rsid w:val="00314104"/>
    <w:rsid w:val="00315AB7"/>
    <w:rsid w:val="00317962"/>
    <w:rsid w:val="003870C0"/>
    <w:rsid w:val="003F2E06"/>
    <w:rsid w:val="003F69E1"/>
    <w:rsid w:val="00407624"/>
    <w:rsid w:val="00444B69"/>
    <w:rsid w:val="00581753"/>
    <w:rsid w:val="00646577"/>
    <w:rsid w:val="00670A97"/>
    <w:rsid w:val="00670F78"/>
    <w:rsid w:val="006B4DCF"/>
    <w:rsid w:val="00714F3C"/>
    <w:rsid w:val="007C530F"/>
    <w:rsid w:val="00853CAC"/>
    <w:rsid w:val="00876D70"/>
    <w:rsid w:val="00881F7F"/>
    <w:rsid w:val="008E08E6"/>
    <w:rsid w:val="008E1019"/>
    <w:rsid w:val="00900AEC"/>
    <w:rsid w:val="0093246D"/>
    <w:rsid w:val="0096043A"/>
    <w:rsid w:val="009A1F76"/>
    <w:rsid w:val="009B3DBC"/>
    <w:rsid w:val="009E69D8"/>
    <w:rsid w:val="00A1268D"/>
    <w:rsid w:val="00A27F5A"/>
    <w:rsid w:val="00A66C1B"/>
    <w:rsid w:val="00A84B3C"/>
    <w:rsid w:val="00AA481A"/>
    <w:rsid w:val="00AB1699"/>
    <w:rsid w:val="00BB6B1F"/>
    <w:rsid w:val="00BE41B3"/>
    <w:rsid w:val="00BE453C"/>
    <w:rsid w:val="00BF2B1A"/>
    <w:rsid w:val="00C00B94"/>
    <w:rsid w:val="00C16F42"/>
    <w:rsid w:val="00C647B9"/>
    <w:rsid w:val="00C83D31"/>
    <w:rsid w:val="00CF5F47"/>
    <w:rsid w:val="00D373E0"/>
    <w:rsid w:val="00D803C9"/>
    <w:rsid w:val="00D8691C"/>
    <w:rsid w:val="00DE56D5"/>
    <w:rsid w:val="00E248CA"/>
    <w:rsid w:val="00E327D2"/>
    <w:rsid w:val="00E52429"/>
    <w:rsid w:val="00EB3BAB"/>
    <w:rsid w:val="00EB4B63"/>
    <w:rsid w:val="00EE27C0"/>
    <w:rsid w:val="00F80C28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6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5</cp:revision>
  <cp:lastPrinted>2009-03-24T22:43:00Z</cp:lastPrinted>
  <dcterms:created xsi:type="dcterms:W3CDTF">2014-05-22T01:58:00Z</dcterms:created>
  <dcterms:modified xsi:type="dcterms:W3CDTF">2014-05-22T02:51:00Z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